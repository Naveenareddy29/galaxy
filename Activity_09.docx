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A30F" w14:textId="77777777" w:rsidR="008C1857" w:rsidRPr="00DE2E12" w:rsidRDefault="008C1857" w:rsidP="00D36412">
      <w:pPr>
        <w:ind w:hanging="450"/>
        <w:rPr>
          <w:rFonts w:ascii="Arial" w:hAnsi="Arial" w:cs="Arial"/>
        </w:rPr>
      </w:pPr>
      <w:r w:rsidRPr="00DE2E1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5C7ED3C" wp14:editId="11E4FEF3">
            <wp:simplePos x="0" y="0"/>
            <wp:positionH relativeFrom="column">
              <wp:posOffset>-356870</wp:posOffset>
            </wp:positionH>
            <wp:positionV relativeFrom="paragraph">
              <wp:posOffset>-516890</wp:posOffset>
            </wp:positionV>
            <wp:extent cx="1895475" cy="5000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0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E202E" w14:textId="77777777" w:rsidR="008C1857" w:rsidRPr="00DE2E12" w:rsidRDefault="008E3B86" w:rsidP="008C1857">
      <w:pPr>
        <w:ind w:left="-450"/>
        <w:rPr>
          <w:rFonts w:ascii="Arial" w:hAnsi="Arial" w:cs="Arial"/>
        </w:rPr>
      </w:pPr>
      <w:r w:rsidRPr="00933D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0" wp14:anchorId="19157657" wp14:editId="676994B6">
                <wp:simplePos x="0" y="0"/>
                <wp:positionH relativeFrom="margin">
                  <wp:posOffset>-160020</wp:posOffset>
                </wp:positionH>
                <wp:positionV relativeFrom="page">
                  <wp:posOffset>3649980</wp:posOffset>
                </wp:positionV>
                <wp:extent cx="6050280" cy="617220"/>
                <wp:effectExtent l="0" t="0" r="7620" b="11430"/>
                <wp:wrapTight wrapText="bothSides">
                  <wp:wrapPolygon edited="0">
                    <wp:start x="0" y="0"/>
                    <wp:lineTo x="0" y="21333"/>
                    <wp:lineTo x="21559" y="21333"/>
                    <wp:lineTo x="21559" y="0"/>
                    <wp:lineTo x="0" y="0"/>
                  </wp:wrapPolygon>
                </wp:wrapTight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F5BA6" w14:textId="6EB2E532" w:rsidR="008E3B86" w:rsidRPr="005B06F3" w:rsidRDefault="00030F5A" w:rsidP="008E3B86">
                            <w:pPr>
                              <w:pStyle w:val="Title"/>
                              <w:rPr>
                                <w:rFonts w:ascii="Arial Black" w:hAnsi="Arial Black" w:cs="Arial"/>
                                <w:color w:val="8615C5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8615C5"/>
                              </w:rPr>
                              <w:t>Working with Ansible Galaxy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5765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12.6pt;margin-top:287.4pt;width:476.4pt;height:48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" o:allowoverlap="f" filled="f" stroked="f">
                <v:textbox inset="0,0,0,0">
                  <w:txbxContent>
                    <w:p w14:paraId="328F5BA6" w14:textId="6EB2E532" w:rsidR="008E3B86" w:rsidRPr="005B06F3" w:rsidRDefault="00030F5A" w:rsidP="008E3B86">
                      <w:pPr>
                        <w:pStyle w:val="Title"/>
                        <w:rPr>
                          <w:rFonts w:ascii="Arial Black" w:hAnsi="Arial Black" w:cs="Arial"/>
                          <w:color w:val="8615C5"/>
                        </w:rPr>
                      </w:pPr>
                      <w:r>
                        <w:rPr>
                          <w:rFonts w:ascii="Arial Black" w:hAnsi="Arial Black" w:cs="Arial"/>
                          <w:color w:val="8615C5"/>
                        </w:rPr>
                        <w:t>Working with Ansible Galaxy</w:t>
                      </w: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  <w:r w:rsidRPr="00DE2E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1" allowOverlap="0" wp14:anchorId="587AF14B" wp14:editId="7F87A8A7">
                <wp:simplePos x="0" y="0"/>
                <wp:positionH relativeFrom="margin">
                  <wp:posOffset>-160020</wp:posOffset>
                </wp:positionH>
                <wp:positionV relativeFrom="page">
                  <wp:posOffset>2019300</wp:posOffset>
                </wp:positionV>
                <wp:extent cx="5961380" cy="1524000"/>
                <wp:effectExtent l="0" t="0" r="1270" b="0"/>
                <wp:wrapThrough wrapText="bothSides">
                  <wp:wrapPolygon edited="0">
                    <wp:start x="0" y="0"/>
                    <wp:lineTo x="0" y="21330"/>
                    <wp:lineTo x="21536" y="21330"/>
                    <wp:lineTo x="21536" y="0"/>
                    <wp:lineTo x="0" y="0"/>
                  </wp:wrapPolygon>
                </wp:wrapThrough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38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7EEC8873" w14:textId="50BE3D17" w:rsidR="008E3B86" w:rsidRPr="00DD44E9" w:rsidRDefault="001354C6" w:rsidP="008E3B86">
                            <w:pPr>
                              <w:spacing w:line="168" w:lineRule="auto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pacing w:val="-24"/>
                                <w:kern w:val="16"/>
                                <w:sz w:val="72"/>
                              </w:rPr>
                              <w:t>Ansible for Configuration Management</w:t>
                            </w:r>
                            <w:r w:rsidR="008879E9">
                              <w:rPr>
                                <w:rFonts w:ascii="Arial Black" w:hAnsi="Arial Black"/>
                                <w:b/>
                                <w:spacing w:val="-24"/>
                                <w:kern w:val="16"/>
                                <w:sz w:val="72"/>
                              </w:rPr>
                              <w:t xml:space="preserve"> and Deployments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AF14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2.6pt;margin-top:159pt;width:469.4pt;height:12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" o:allowoverlap="f" filled="f" stroked="f">
                <v:textbox inset="0,0,0,0">
                  <w:txbxContent>
                    <w:p w14:paraId="7EEC8873" w14:textId="50BE3D17" w:rsidR="008E3B86" w:rsidRPr="00DD44E9" w:rsidRDefault="001354C6" w:rsidP="008E3B86">
                      <w:pPr>
                        <w:spacing w:line="168" w:lineRule="auto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b/>
                          <w:spacing w:val="-24"/>
                          <w:kern w:val="16"/>
                          <w:sz w:val="72"/>
                        </w:rPr>
                        <w:t>Ansible for Configuration Management</w:t>
                      </w:r>
                      <w:r w:rsidR="008879E9">
                        <w:rPr>
                          <w:rFonts w:ascii="Arial Black" w:hAnsi="Arial Black"/>
                          <w:b/>
                          <w:spacing w:val="-24"/>
                          <w:kern w:val="16"/>
                          <w:sz w:val="72"/>
                        </w:rPr>
                        <w:t xml:space="preserve"> and Deployments</w:t>
                      </w:r>
                    </w:p>
                  </w:txbxContent>
                </v:textbox>
                <w10:wrap type="through" anchorx="margin" anchory="page"/>
                <w10:anchorlock/>
              </v:shape>
            </w:pict>
          </mc:Fallback>
        </mc:AlternateContent>
      </w:r>
      <w:r w:rsidR="008C1857" w:rsidRPr="00DE2E12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25E09C7" wp14:editId="3CA9DB8E">
            <wp:simplePos x="0" y="0"/>
            <wp:positionH relativeFrom="column">
              <wp:posOffset>3234418</wp:posOffset>
            </wp:positionH>
            <wp:positionV relativeFrom="page">
              <wp:posOffset>4267019</wp:posOffset>
            </wp:positionV>
            <wp:extent cx="2747010" cy="284924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857" w:rsidRPr="00DE2E12">
        <w:rPr>
          <w:rFonts w:ascii="Arial" w:hAnsi="Arial" w:cs="Arial"/>
        </w:rPr>
        <w:br w:type="page"/>
      </w:r>
      <w:r w:rsidR="008C1857" w:rsidRPr="00DE2E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5B589C45" wp14:editId="716FDA0E">
                <wp:simplePos x="0" y="0"/>
                <wp:positionH relativeFrom="margin">
                  <wp:posOffset>3230880</wp:posOffset>
                </wp:positionH>
                <wp:positionV relativeFrom="page">
                  <wp:posOffset>731520</wp:posOffset>
                </wp:positionV>
                <wp:extent cx="3337560" cy="274320"/>
                <wp:effectExtent l="0" t="0" r="15240" b="11430"/>
                <wp:wrapTight wrapText="bothSides">
                  <wp:wrapPolygon edited="0">
                    <wp:start x="0" y="0"/>
                    <wp:lineTo x="0" y="21000"/>
                    <wp:lineTo x="21575" y="21000"/>
                    <wp:lineTo x="21575" y="0"/>
                    <wp:lineTo x="0" y="0"/>
                  </wp:wrapPolygon>
                </wp:wrapTight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31B2AA12" w14:textId="77777777" w:rsidR="008C1857" w:rsidRPr="008E3B86" w:rsidRDefault="008E3B86" w:rsidP="00D36412">
                            <w:pPr>
                              <w:spacing w:line="168" w:lineRule="auto"/>
                              <w:rPr>
                                <w:rFonts w:ascii="Arial Black" w:hAnsi="Arial Black"/>
                                <w:b/>
                                <w:kern w:val="112"/>
                                <w:sz w:val="28"/>
                                <w:szCs w:val="8"/>
                              </w:rPr>
                            </w:pPr>
                            <w:r w:rsidRPr="008E3B86">
                              <w:rPr>
                                <w:rFonts w:ascii="Arial Black" w:hAnsi="Arial Black"/>
                                <w:b/>
                                <w:spacing w:val="-24"/>
                                <w:kern w:val="16"/>
                                <w:sz w:val="28"/>
                                <w:szCs w:val="8"/>
                              </w:rPr>
                              <w:t>Learning and Knowledge Management</w:t>
                            </w:r>
                          </w:p>
                          <w:p w14:paraId="2E333F52" w14:textId="77777777" w:rsidR="008C1857" w:rsidRPr="008E3B86" w:rsidRDefault="008C1857" w:rsidP="00D36412">
                            <w:pPr>
                              <w:spacing w:line="168" w:lineRule="auto"/>
                              <w:rPr>
                                <w:rFonts w:ascii="Arial Black" w:hAnsi="Arial Black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89C45" id="_x0000_s1028" type="#_x0000_t202" style="position:absolute;left:0;text-align:left;margin-left:254.4pt;margin-top:57.6pt;width:262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" o:allowoverlap="f" filled="f" stroked="f">
                <v:textbox inset="0,0,0,0">
                  <w:txbxContent>
                    <w:p w14:paraId="31B2AA12" w14:textId="77777777" w:rsidR="008C1857" w:rsidRPr="008E3B86" w:rsidRDefault="008E3B86" w:rsidP="00D36412">
                      <w:pPr>
                        <w:spacing w:line="168" w:lineRule="auto"/>
                        <w:rPr>
                          <w:rFonts w:ascii="Arial Black" w:hAnsi="Arial Black"/>
                          <w:b/>
                          <w:kern w:val="112"/>
                          <w:sz w:val="28"/>
                          <w:szCs w:val="8"/>
                        </w:rPr>
                      </w:pPr>
                      <w:r w:rsidRPr="008E3B86">
                        <w:rPr>
                          <w:rFonts w:ascii="Arial Black" w:hAnsi="Arial Black"/>
                          <w:b/>
                          <w:spacing w:val="-24"/>
                          <w:kern w:val="16"/>
                          <w:sz w:val="28"/>
                          <w:szCs w:val="8"/>
                        </w:rPr>
                        <w:t>Learning and Knowledge Management</w:t>
                      </w:r>
                    </w:p>
                    <w:p w14:paraId="2E333F52" w14:textId="77777777" w:rsidR="008C1857" w:rsidRPr="008E3B86" w:rsidRDefault="008C1857" w:rsidP="00D36412">
                      <w:pPr>
                        <w:spacing w:line="168" w:lineRule="auto"/>
                        <w:rPr>
                          <w:rFonts w:ascii="Arial Black" w:hAnsi="Arial Black"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</w:p>
    <w:tbl>
      <w:tblPr>
        <w:tblW w:w="5343" w:type="pct"/>
        <w:tblCellSpacing w:w="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Look w:val="04A0" w:firstRow="1" w:lastRow="0" w:firstColumn="1" w:lastColumn="0" w:noHBand="0" w:noVBand="1"/>
      </w:tblPr>
      <w:tblGrid>
        <w:gridCol w:w="1074"/>
        <w:gridCol w:w="1436"/>
        <w:gridCol w:w="1530"/>
        <w:gridCol w:w="1722"/>
        <w:gridCol w:w="2059"/>
        <w:gridCol w:w="1801"/>
      </w:tblGrid>
      <w:tr w:rsidR="00807F3B" w14:paraId="7D8955E5" w14:textId="77777777" w:rsidTr="00DF2345">
        <w:trPr>
          <w:tblCellSpacing w:w="15" w:type="dxa"/>
        </w:trPr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F73BC" w14:textId="77777777" w:rsidR="00807F3B" w:rsidRDefault="00807F3B" w:rsidP="00DF2345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  <w:lastRenderedPageBreak/>
              <w:t>Version</w:t>
            </w:r>
          </w:p>
        </w:tc>
        <w:tc>
          <w:tcPr>
            <w:tcW w:w="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7BCBA" w14:textId="77777777" w:rsidR="00807F3B" w:rsidRDefault="00807F3B" w:rsidP="00DF2345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  <w:t>Revision Date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005B6" w14:textId="77777777" w:rsidR="00807F3B" w:rsidRDefault="00807F3B" w:rsidP="00DF2345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47DE4D" w14:textId="77777777" w:rsidR="00807F3B" w:rsidRDefault="00807F3B" w:rsidP="00DF2345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  <w:t>Author(s)</w:t>
            </w:r>
          </w:p>
        </w:tc>
        <w:tc>
          <w:tcPr>
            <w:tcW w:w="10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27F8E0" w14:textId="77777777" w:rsidR="00807F3B" w:rsidRDefault="00807F3B" w:rsidP="00DF2345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39F76" w14:textId="77777777" w:rsidR="00807F3B" w:rsidRDefault="00807F3B" w:rsidP="00DF2345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IN"/>
              </w:rPr>
              <w:t>Approved by</w:t>
            </w:r>
          </w:p>
        </w:tc>
      </w:tr>
      <w:tr w:rsidR="00807F3B" w14:paraId="5DB4AE38" w14:textId="77777777" w:rsidTr="00DF2345">
        <w:trPr>
          <w:tblCellSpacing w:w="15" w:type="dxa"/>
        </w:trPr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11ED7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 V1.0</w:t>
            </w:r>
          </w:p>
        </w:tc>
        <w:tc>
          <w:tcPr>
            <w:tcW w:w="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8E044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14-09-2020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07974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Initial Version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02E70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Ranjith Kumar Thirumalai Ramesh</w:t>
            </w:r>
          </w:p>
        </w:tc>
        <w:tc>
          <w:tcPr>
            <w:tcW w:w="10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22340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Rathnajyothi</w:t>
            </w:r>
            <w:proofErr w:type="spellEnd"/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 xml:space="preserve"> Perumalsamy</w:t>
            </w:r>
          </w:p>
          <w:p w14:paraId="7D0F40A9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Vishnu Kallimakula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0A19C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CPCL Sreenivasa Rao</w:t>
            </w:r>
          </w:p>
        </w:tc>
      </w:tr>
      <w:tr w:rsidR="00807F3B" w14:paraId="35EDBD0F" w14:textId="77777777" w:rsidTr="00DF2345">
        <w:trPr>
          <w:tblCellSpacing w:w="15" w:type="dxa"/>
        </w:trPr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C7E4C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60F49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55018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E63C4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60EC6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1A117" w14:textId="77777777" w:rsidR="00807F3B" w:rsidRDefault="00807F3B" w:rsidP="00DF2345">
            <w:pP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IN"/>
              </w:rPr>
              <w:t> </w:t>
            </w:r>
          </w:p>
        </w:tc>
      </w:tr>
    </w:tbl>
    <w:p w14:paraId="5332452E" w14:textId="3EEC78CE" w:rsidR="00807F3B" w:rsidRDefault="00807F3B" w:rsidP="000B250C">
      <w:pPr>
        <w:pStyle w:val="Heading2"/>
        <w:keepLines/>
        <w:numPr>
          <w:ilvl w:val="0"/>
          <w:numId w:val="0"/>
        </w:numPr>
        <w:suppressLineNumbers w:val="0"/>
        <w:shd w:val="clear" w:color="auto" w:fill="auto"/>
        <w:tabs>
          <w:tab w:val="left" w:pos="1134"/>
        </w:tabs>
        <w:spacing w:after="120" w:line="240" w:lineRule="auto"/>
        <w:ind w:left="576" w:hanging="576"/>
        <w:rPr>
          <w:rFonts w:asciiTheme="minorHAnsi" w:eastAsia="Cambria" w:hAnsiTheme="minorHAnsi" w:cs="Arial"/>
          <w:b w:val="0"/>
          <w:bCs/>
          <w:i w:val="0"/>
          <w:color w:val="A100FF"/>
          <w:sz w:val="22"/>
          <w:szCs w:val="24"/>
          <w:lang w:val="de-DE"/>
        </w:rPr>
      </w:pPr>
    </w:p>
    <w:p w14:paraId="10E3449D" w14:textId="79CC0356" w:rsidR="00807F3B" w:rsidRDefault="00807F3B" w:rsidP="00807F3B">
      <w:pPr>
        <w:rPr>
          <w:lang w:val="de-DE"/>
        </w:rPr>
      </w:pPr>
    </w:p>
    <w:p w14:paraId="22A90550" w14:textId="493D8655" w:rsidR="00807F3B" w:rsidRDefault="00807F3B" w:rsidP="00807F3B">
      <w:pPr>
        <w:rPr>
          <w:lang w:val="de-DE"/>
        </w:rPr>
      </w:pPr>
    </w:p>
    <w:p w14:paraId="58575487" w14:textId="29529D3B" w:rsidR="00807F3B" w:rsidRDefault="00807F3B" w:rsidP="00807F3B">
      <w:pPr>
        <w:rPr>
          <w:lang w:val="de-DE"/>
        </w:rPr>
      </w:pPr>
    </w:p>
    <w:p w14:paraId="6166A045" w14:textId="391F6DFA" w:rsidR="00807F3B" w:rsidRDefault="00807F3B" w:rsidP="00807F3B">
      <w:pPr>
        <w:rPr>
          <w:lang w:val="de-DE"/>
        </w:rPr>
      </w:pPr>
    </w:p>
    <w:p w14:paraId="05CAF3C7" w14:textId="55F6D89B" w:rsidR="00807F3B" w:rsidRDefault="00807F3B" w:rsidP="00807F3B">
      <w:pPr>
        <w:rPr>
          <w:lang w:val="de-DE"/>
        </w:rPr>
      </w:pPr>
    </w:p>
    <w:p w14:paraId="79E09ECD" w14:textId="39391F46" w:rsidR="00807F3B" w:rsidRDefault="00807F3B" w:rsidP="00807F3B">
      <w:pPr>
        <w:rPr>
          <w:lang w:val="de-DE"/>
        </w:rPr>
      </w:pPr>
    </w:p>
    <w:p w14:paraId="5F71A38F" w14:textId="259C8AB4" w:rsidR="00807F3B" w:rsidRDefault="00807F3B" w:rsidP="00807F3B">
      <w:pPr>
        <w:rPr>
          <w:lang w:val="de-DE"/>
        </w:rPr>
      </w:pPr>
    </w:p>
    <w:p w14:paraId="0181E87F" w14:textId="6FC10017" w:rsidR="00807F3B" w:rsidRDefault="00807F3B" w:rsidP="00807F3B">
      <w:pPr>
        <w:rPr>
          <w:lang w:val="de-DE"/>
        </w:rPr>
      </w:pPr>
    </w:p>
    <w:p w14:paraId="5A2D55C9" w14:textId="1840E6E6" w:rsidR="00807F3B" w:rsidRDefault="00807F3B" w:rsidP="00807F3B">
      <w:pPr>
        <w:rPr>
          <w:lang w:val="de-DE"/>
        </w:rPr>
      </w:pPr>
    </w:p>
    <w:p w14:paraId="0CE6C818" w14:textId="0C96FF96" w:rsidR="00807F3B" w:rsidRDefault="00807F3B" w:rsidP="00807F3B">
      <w:pPr>
        <w:rPr>
          <w:lang w:val="de-DE"/>
        </w:rPr>
      </w:pPr>
    </w:p>
    <w:p w14:paraId="17D7E02E" w14:textId="4FC01183" w:rsidR="00807F3B" w:rsidRDefault="00807F3B" w:rsidP="00807F3B">
      <w:pPr>
        <w:rPr>
          <w:lang w:val="de-DE"/>
        </w:rPr>
      </w:pPr>
    </w:p>
    <w:p w14:paraId="166CAF66" w14:textId="6291A99B" w:rsidR="00807F3B" w:rsidRDefault="00807F3B" w:rsidP="00807F3B">
      <w:pPr>
        <w:rPr>
          <w:lang w:val="de-DE"/>
        </w:rPr>
      </w:pPr>
    </w:p>
    <w:p w14:paraId="09247914" w14:textId="5745989B" w:rsidR="00807F3B" w:rsidRDefault="00807F3B" w:rsidP="00807F3B">
      <w:pPr>
        <w:rPr>
          <w:lang w:val="de-DE"/>
        </w:rPr>
      </w:pPr>
    </w:p>
    <w:p w14:paraId="23FC4FD2" w14:textId="218EF924" w:rsidR="00807F3B" w:rsidRDefault="00807F3B" w:rsidP="00807F3B">
      <w:pPr>
        <w:rPr>
          <w:lang w:val="de-DE"/>
        </w:rPr>
      </w:pPr>
    </w:p>
    <w:p w14:paraId="04F8A95B" w14:textId="5285C247" w:rsidR="00807F3B" w:rsidRDefault="00807F3B" w:rsidP="00807F3B">
      <w:pPr>
        <w:rPr>
          <w:lang w:val="de-DE"/>
        </w:rPr>
      </w:pPr>
    </w:p>
    <w:p w14:paraId="707AFCCD" w14:textId="39412A9A" w:rsidR="00807F3B" w:rsidRDefault="00807F3B" w:rsidP="00807F3B">
      <w:pPr>
        <w:rPr>
          <w:lang w:val="de-DE"/>
        </w:rPr>
      </w:pPr>
    </w:p>
    <w:p w14:paraId="140C1F9A" w14:textId="30251FA1" w:rsidR="00807F3B" w:rsidRDefault="00807F3B" w:rsidP="00807F3B">
      <w:pPr>
        <w:rPr>
          <w:lang w:val="de-DE"/>
        </w:rPr>
      </w:pPr>
    </w:p>
    <w:p w14:paraId="1B3B1E4F" w14:textId="460686BA" w:rsidR="00807F3B" w:rsidRDefault="00807F3B" w:rsidP="00807F3B">
      <w:pPr>
        <w:rPr>
          <w:lang w:val="de-DE"/>
        </w:rPr>
      </w:pPr>
    </w:p>
    <w:p w14:paraId="036B7919" w14:textId="4D115A4C" w:rsidR="00807F3B" w:rsidRDefault="00807F3B" w:rsidP="00807F3B">
      <w:pPr>
        <w:rPr>
          <w:lang w:val="de-DE"/>
        </w:rPr>
      </w:pPr>
    </w:p>
    <w:p w14:paraId="2DC1E183" w14:textId="01F53882" w:rsidR="00807F3B" w:rsidRDefault="00807F3B" w:rsidP="00807F3B">
      <w:pPr>
        <w:rPr>
          <w:lang w:val="de-DE"/>
        </w:rPr>
      </w:pPr>
    </w:p>
    <w:p w14:paraId="37858581" w14:textId="185F7B23" w:rsidR="00807F3B" w:rsidRDefault="00807F3B" w:rsidP="00807F3B">
      <w:pPr>
        <w:rPr>
          <w:lang w:val="de-DE"/>
        </w:rPr>
      </w:pPr>
    </w:p>
    <w:p w14:paraId="2203ACF5" w14:textId="020EF22C" w:rsidR="00807F3B" w:rsidRDefault="00807F3B" w:rsidP="00807F3B">
      <w:pPr>
        <w:rPr>
          <w:lang w:val="de-DE"/>
        </w:rPr>
      </w:pPr>
    </w:p>
    <w:p w14:paraId="126D3A2F" w14:textId="035DD966" w:rsidR="00807F3B" w:rsidRDefault="00807F3B" w:rsidP="00807F3B">
      <w:pPr>
        <w:rPr>
          <w:lang w:val="de-DE"/>
        </w:rPr>
      </w:pPr>
    </w:p>
    <w:p w14:paraId="4269CAA3" w14:textId="6F8FABF9" w:rsidR="00807F3B" w:rsidRDefault="00807F3B" w:rsidP="00807F3B">
      <w:pPr>
        <w:rPr>
          <w:lang w:val="de-DE"/>
        </w:rPr>
      </w:pPr>
    </w:p>
    <w:p w14:paraId="75C56AB6" w14:textId="319BC0AE" w:rsidR="00807F3B" w:rsidRDefault="00807F3B" w:rsidP="00807F3B">
      <w:pPr>
        <w:rPr>
          <w:lang w:val="de-DE"/>
        </w:rPr>
      </w:pPr>
    </w:p>
    <w:p w14:paraId="3F3B90BA" w14:textId="6B2C0E47" w:rsidR="00807F3B" w:rsidRDefault="00807F3B" w:rsidP="00807F3B">
      <w:pPr>
        <w:rPr>
          <w:lang w:val="de-DE"/>
        </w:rPr>
      </w:pPr>
    </w:p>
    <w:p w14:paraId="142CAA6A" w14:textId="77777777" w:rsidR="00807F3B" w:rsidRPr="00807F3B" w:rsidRDefault="00807F3B" w:rsidP="00807F3B">
      <w:pPr>
        <w:rPr>
          <w:lang w:val="de-DE"/>
        </w:rPr>
      </w:pPr>
    </w:p>
    <w:p w14:paraId="63477279" w14:textId="10925849" w:rsidR="00807F3B" w:rsidRDefault="00807F3B" w:rsidP="000B250C">
      <w:pPr>
        <w:pStyle w:val="Heading2"/>
        <w:keepLines/>
        <w:numPr>
          <w:ilvl w:val="0"/>
          <w:numId w:val="0"/>
        </w:numPr>
        <w:suppressLineNumbers w:val="0"/>
        <w:shd w:val="clear" w:color="auto" w:fill="auto"/>
        <w:tabs>
          <w:tab w:val="left" w:pos="1134"/>
        </w:tabs>
        <w:spacing w:after="120" w:line="240" w:lineRule="auto"/>
        <w:ind w:left="576" w:hanging="576"/>
        <w:rPr>
          <w:rFonts w:asciiTheme="minorHAnsi" w:eastAsia="Cambria" w:hAnsiTheme="minorHAnsi" w:cs="Arial"/>
          <w:b w:val="0"/>
          <w:bCs/>
          <w:i w:val="0"/>
          <w:color w:val="A100FF"/>
          <w:sz w:val="22"/>
          <w:szCs w:val="24"/>
          <w:lang w:val="de-DE"/>
        </w:rPr>
      </w:pPr>
    </w:p>
    <w:p w14:paraId="5951AFB3" w14:textId="2DCE554C" w:rsidR="00807F3B" w:rsidRDefault="00807F3B" w:rsidP="00807F3B">
      <w:pPr>
        <w:rPr>
          <w:lang w:val="de-DE"/>
        </w:rPr>
      </w:pPr>
    </w:p>
    <w:p w14:paraId="5FAB1455" w14:textId="4137E4E9" w:rsidR="00807F3B" w:rsidRDefault="00807F3B" w:rsidP="00807F3B">
      <w:pPr>
        <w:rPr>
          <w:lang w:val="de-DE"/>
        </w:rPr>
      </w:pPr>
    </w:p>
    <w:p w14:paraId="185584EE" w14:textId="23D9607A" w:rsidR="00807F3B" w:rsidRDefault="00807F3B" w:rsidP="00807F3B">
      <w:pPr>
        <w:rPr>
          <w:lang w:val="de-DE"/>
        </w:rPr>
      </w:pPr>
    </w:p>
    <w:p w14:paraId="6556DCC5" w14:textId="50605119" w:rsidR="00807F3B" w:rsidRDefault="00807F3B" w:rsidP="00807F3B">
      <w:pPr>
        <w:rPr>
          <w:lang w:val="de-DE"/>
        </w:rPr>
      </w:pPr>
    </w:p>
    <w:p w14:paraId="1A141CA1" w14:textId="109AF939" w:rsidR="00807F3B" w:rsidRDefault="00807F3B" w:rsidP="00807F3B">
      <w:pPr>
        <w:rPr>
          <w:lang w:val="de-DE"/>
        </w:rPr>
      </w:pPr>
    </w:p>
    <w:p w14:paraId="2457C40B" w14:textId="5608A6A6" w:rsidR="00807F3B" w:rsidRDefault="00807F3B" w:rsidP="00807F3B">
      <w:pPr>
        <w:rPr>
          <w:lang w:val="de-DE"/>
        </w:rPr>
      </w:pPr>
    </w:p>
    <w:p w14:paraId="24EE012D" w14:textId="59AFF124" w:rsidR="00807F3B" w:rsidRDefault="00807F3B" w:rsidP="00807F3B">
      <w:pPr>
        <w:rPr>
          <w:lang w:val="de-DE"/>
        </w:rPr>
      </w:pPr>
    </w:p>
    <w:p w14:paraId="4DC2CB18" w14:textId="77777777" w:rsidR="00807F3B" w:rsidRPr="00807F3B" w:rsidRDefault="00807F3B" w:rsidP="00807F3B">
      <w:pPr>
        <w:rPr>
          <w:lang w:val="de-DE"/>
        </w:rPr>
      </w:pPr>
    </w:p>
    <w:p w14:paraId="6C3E42FF" w14:textId="678E906C" w:rsidR="00AE10DF" w:rsidRDefault="008C1857" w:rsidP="000B250C">
      <w:pPr>
        <w:pStyle w:val="Heading2"/>
        <w:keepLines/>
        <w:numPr>
          <w:ilvl w:val="0"/>
          <w:numId w:val="0"/>
        </w:numPr>
        <w:suppressLineNumbers w:val="0"/>
        <w:shd w:val="clear" w:color="auto" w:fill="auto"/>
        <w:tabs>
          <w:tab w:val="left" w:pos="1134"/>
        </w:tabs>
        <w:spacing w:after="120" w:line="240" w:lineRule="auto"/>
        <w:ind w:left="576" w:hanging="576"/>
        <w:rPr>
          <w:rFonts w:asciiTheme="minorHAnsi" w:eastAsia="Cambria" w:hAnsiTheme="minorHAnsi" w:cs="Arial"/>
          <w:b w:val="0"/>
          <w:bCs/>
          <w:i w:val="0"/>
          <w:color w:val="A100FF"/>
          <w:sz w:val="22"/>
          <w:szCs w:val="24"/>
          <w:lang w:val="de-DE"/>
        </w:rPr>
      </w:pPr>
      <w:bookmarkStart w:id="0" w:name="_Toc51085205"/>
      <w:r w:rsidRPr="00DE2E12">
        <w:rPr>
          <w:rFonts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E260EF" wp14:editId="4525DF5B">
            <wp:simplePos x="0" y="0"/>
            <wp:positionH relativeFrom="column">
              <wp:posOffset>4220845</wp:posOffset>
            </wp:positionH>
            <wp:positionV relativeFrom="paragraph">
              <wp:posOffset>7631849</wp:posOffset>
            </wp:positionV>
            <wp:extent cx="1706245" cy="4502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cc_Logo_All_White_RG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E12">
        <w:rPr>
          <w:rFonts w:cs="Arial"/>
          <w:noProof/>
        </w:rPr>
        <w:drawing>
          <wp:anchor distT="0" distB="0" distL="114300" distR="114300" simplePos="0" relativeHeight="251671552" behindDoc="0" locked="0" layoutInCell="1" allowOverlap="1" wp14:anchorId="56C4D257" wp14:editId="309ECB5C">
            <wp:simplePos x="0" y="0"/>
            <wp:positionH relativeFrom="column">
              <wp:posOffset>4267200</wp:posOffset>
            </wp:positionH>
            <wp:positionV relativeFrom="paragraph">
              <wp:posOffset>7681595</wp:posOffset>
            </wp:positionV>
            <wp:extent cx="1702435" cy="4489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dt>
      <w:sdtPr>
        <w:rPr>
          <w:rFonts w:eastAsia="Cambria" w:cs="Arial"/>
          <w:b/>
          <w:bCs/>
          <w:i/>
          <w:color w:val="A100FF"/>
          <w:sz w:val="22"/>
          <w:lang w:val="de-DE"/>
        </w:rPr>
        <w:id w:val="165417934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i w:val="0"/>
          <w:color w:val="auto"/>
          <w:sz w:val="24"/>
          <w:lang w:val="en-US"/>
        </w:rPr>
      </w:sdtEndPr>
      <w:sdtContent>
        <w:p w14:paraId="39609752" w14:textId="3773B046" w:rsidR="008C1857" w:rsidRPr="00DE2E12" w:rsidRDefault="008C1857" w:rsidP="00AE10DF">
          <w:pPr>
            <w:ind w:left="-450" w:right="-430"/>
            <w:rPr>
              <w:rFonts w:eastAsia="Cambria" w:cs="Arial"/>
              <w:i/>
              <w:color w:val="A100FF"/>
              <w:sz w:val="32"/>
            </w:rPr>
          </w:pPr>
          <w:r w:rsidRPr="00DE2E12">
            <w:rPr>
              <w:rFonts w:eastAsia="Cambria" w:cs="Arial"/>
              <w:color w:val="A100FF"/>
              <w:sz w:val="32"/>
            </w:rPr>
            <w:t>Index</w:t>
          </w:r>
        </w:p>
        <w:p w14:paraId="1C390367" w14:textId="5DCCF271" w:rsidR="00807F3B" w:rsidRDefault="008C1857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</w:rPr>
          </w:pPr>
          <w:r w:rsidRPr="00DE2E12">
            <w:rPr>
              <w:rFonts w:cs="Arial"/>
            </w:rPr>
            <w:fldChar w:fldCharType="begin"/>
          </w:r>
          <w:r w:rsidRPr="00DE2E12">
            <w:rPr>
              <w:rFonts w:cs="Arial"/>
            </w:rPr>
            <w:instrText xml:space="preserve"> TOC \o "1-3" \h \z \u </w:instrText>
          </w:r>
          <w:r w:rsidRPr="00DE2E12">
            <w:rPr>
              <w:rFonts w:cs="Arial"/>
            </w:rPr>
            <w:fldChar w:fldCharType="separate"/>
          </w:r>
          <w:hyperlink w:anchor="_Toc51085205" w:history="1">
            <w:r w:rsidR="00807F3B">
              <w:rPr>
                <w:noProof/>
                <w:webHidden/>
              </w:rPr>
              <w:tab/>
            </w:r>
            <w:r w:rsidR="00807F3B">
              <w:rPr>
                <w:noProof/>
                <w:webHidden/>
              </w:rPr>
              <w:fldChar w:fldCharType="begin"/>
            </w:r>
            <w:r w:rsidR="00807F3B">
              <w:rPr>
                <w:noProof/>
                <w:webHidden/>
              </w:rPr>
              <w:instrText xml:space="preserve"> PAGEREF _Toc51085205 \h </w:instrText>
            </w:r>
            <w:r w:rsidR="00807F3B">
              <w:rPr>
                <w:noProof/>
                <w:webHidden/>
              </w:rPr>
            </w:r>
            <w:r w:rsidR="00807F3B">
              <w:rPr>
                <w:noProof/>
                <w:webHidden/>
              </w:rPr>
              <w:fldChar w:fldCharType="separate"/>
            </w:r>
            <w:r w:rsidR="00807F3B">
              <w:rPr>
                <w:noProof/>
                <w:webHidden/>
              </w:rPr>
              <w:t>3</w:t>
            </w:r>
            <w:r w:rsidR="00807F3B">
              <w:rPr>
                <w:noProof/>
                <w:webHidden/>
              </w:rPr>
              <w:fldChar w:fldCharType="end"/>
            </w:r>
          </w:hyperlink>
        </w:p>
        <w:p w14:paraId="52444847" w14:textId="69F9BD6D" w:rsidR="00807F3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1085206" w:history="1">
            <w:r w:rsidR="00807F3B" w:rsidRPr="00B32E5E">
              <w:rPr>
                <w:rStyle w:val="Hyperlink"/>
                <w:noProof/>
              </w:rPr>
              <w:t>Exercise: Working with Ansible Galaxy</w:t>
            </w:r>
            <w:r w:rsidR="00807F3B">
              <w:rPr>
                <w:noProof/>
                <w:webHidden/>
              </w:rPr>
              <w:tab/>
            </w:r>
            <w:r w:rsidR="00807F3B">
              <w:rPr>
                <w:noProof/>
                <w:webHidden/>
              </w:rPr>
              <w:fldChar w:fldCharType="begin"/>
            </w:r>
            <w:r w:rsidR="00807F3B">
              <w:rPr>
                <w:noProof/>
                <w:webHidden/>
              </w:rPr>
              <w:instrText xml:space="preserve"> PAGEREF _Toc51085206 \h </w:instrText>
            </w:r>
            <w:r w:rsidR="00807F3B">
              <w:rPr>
                <w:noProof/>
                <w:webHidden/>
              </w:rPr>
            </w:r>
            <w:r w:rsidR="00807F3B">
              <w:rPr>
                <w:noProof/>
                <w:webHidden/>
              </w:rPr>
              <w:fldChar w:fldCharType="separate"/>
            </w:r>
            <w:r w:rsidR="00807F3B">
              <w:rPr>
                <w:noProof/>
                <w:webHidden/>
              </w:rPr>
              <w:t>4</w:t>
            </w:r>
            <w:r w:rsidR="00807F3B">
              <w:rPr>
                <w:noProof/>
                <w:webHidden/>
              </w:rPr>
              <w:fldChar w:fldCharType="end"/>
            </w:r>
          </w:hyperlink>
        </w:p>
        <w:p w14:paraId="2095BF09" w14:textId="6E28F1F9" w:rsidR="00807F3B" w:rsidRDefault="0000000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85207" w:history="1">
            <w:r w:rsidR="00807F3B" w:rsidRPr="00B32E5E">
              <w:rPr>
                <w:rStyle w:val="Hyperlink"/>
                <w:noProof/>
              </w:rPr>
              <w:t>Prerequisite: Must have https://github.com account</w:t>
            </w:r>
            <w:r w:rsidR="00807F3B">
              <w:rPr>
                <w:noProof/>
                <w:webHidden/>
              </w:rPr>
              <w:tab/>
            </w:r>
            <w:r w:rsidR="00807F3B">
              <w:rPr>
                <w:noProof/>
                <w:webHidden/>
              </w:rPr>
              <w:fldChar w:fldCharType="begin"/>
            </w:r>
            <w:r w:rsidR="00807F3B">
              <w:rPr>
                <w:noProof/>
                <w:webHidden/>
              </w:rPr>
              <w:instrText xml:space="preserve"> PAGEREF _Toc51085207 \h </w:instrText>
            </w:r>
            <w:r w:rsidR="00807F3B">
              <w:rPr>
                <w:noProof/>
                <w:webHidden/>
              </w:rPr>
            </w:r>
            <w:r w:rsidR="00807F3B">
              <w:rPr>
                <w:noProof/>
                <w:webHidden/>
              </w:rPr>
              <w:fldChar w:fldCharType="separate"/>
            </w:r>
            <w:r w:rsidR="00807F3B">
              <w:rPr>
                <w:noProof/>
                <w:webHidden/>
              </w:rPr>
              <w:t>4</w:t>
            </w:r>
            <w:r w:rsidR="00807F3B">
              <w:rPr>
                <w:noProof/>
                <w:webHidden/>
              </w:rPr>
              <w:fldChar w:fldCharType="end"/>
            </w:r>
          </w:hyperlink>
        </w:p>
        <w:p w14:paraId="2BCE7DAF" w14:textId="05EAA99F" w:rsidR="00807F3B" w:rsidRDefault="0000000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85208" w:history="1">
            <w:r w:rsidR="00807F3B" w:rsidRPr="00B32E5E">
              <w:rPr>
                <w:rStyle w:val="Hyperlink"/>
                <w:noProof/>
              </w:rPr>
              <w:t xml:space="preserve">Scenario: </w:t>
            </w:r>
            <w:r w:rsidR="00807F3B" w:rsidRPr="00B32E5E">
              <w:rPr>
                <w:rStyle w:val="Hyperlink"/>
                <w:bCs/>
                <w:noProof/>
              </w:rPr>
              <w:t>In this activity, we will cover how to create a collection that include roles.</w:t>
            </w:r>
            <w:r w:rsidR="00807F3B">
              <w:rPr>
                <w:noProof/>
                <w:webHidden/>
              </w:rPr>
              <w:tab/>
            </w:r>
            <w:r w:rsidR="00807F3B">
              <w:rPr>
                <w:noProof/>
                <w:webHidden/>
              </w:rPr>
              <w:fldChar w:fldCharType="begin"/>
            </w:r>
            <w:r w:rsidR="00807F3B">
              <w:rPr>
                <w:noProof/>
                <w:webHidden/>
              </w:rPr>
              <w:instrText xml:space="preserve"> PAGEREF _Toc51085208 \h </w:instrText>
            </w:r>
            <w:r w:rsidR="00807F3B">
              <w:rPr>
                <w:noProof/>
                <w:webHidden/>
              </w:rPr>
            </w:r>
            <w:r w:rsidR="00807F3B">
              <w:rPr>
                <w:noProof/>
                <w:webHidden/>
              </w:rPr>
              <w:fldChar w:fldCharType="separate"/>
            </w:r>
            <w:r w:rsidR="00807F3B">
              <w:rPr>
                <w:noProof/>
                <w:webHidden/>
              </w:rPr>
              <w:t>4</w:t>
            </w:r>
            <w:r w:rsidR="00807F3B">
              <w:rPr>
                <w:noProof/>
                <w:webHidden/>
              </w:rPr>
              <w:fldChar w:fldCharType="end"/>
            </w:r>
          </w:hyperlink>
        </w:p>
        <w:p w14:paraId="2BB86C01" w14:textId="67CDE51A" w:rsidR="00807F3B" w:rsidRDefault="0000000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85209" w:history="1">
            <w:r w:rsidR="00807F3B" w:rsidRPr="00B32E5E">
              <w:rPr>
                <w:rStyle w:val="Hyperlink"/>
                <w:noProof/>
              </w:rPr>
              <w:t>Sub Activity 1: Creating ansible galaxy account</w:t>
            </w:r>
            <w:r w:rsidR="00807F3B">
              <w:rPr>
                <w:noProof/>
                <w:webHidden/>
              </w:rPr>
              <w:tab/>
            </w:r>
            <w:r w:rsidR="00807F3B">
              <w:rPr>
                <w:noProof/>
                <w:webHidden/>
              </w:rPr>
              <w:fldChar w:fldCharType="begin"/>
            </w:r>
            <w:r w:rsidR="00807F3B">
              <w:rPr>
                <w:noProof/>
                <w:webHidden/>
              </w:rPr>
              <w:instrText xml:space="preserve"> PAGEREF _Toc51085209 \h </w:instrText>
            </w:r>
            <w:r w:rsidR="00807F3B">
              <w:rPr>
                <w:noProof/>
                <w:webHidden/>
              </w:rPr>
            </w:r>
            <w:r w:rsidR="00807F3B">
              <w:rPr>
                <w:noProof/>
                <w:webHidden/>
              </w:rPr>
              <w:fldChar w:fldCharType="separate"/>
            </w:r>
            <w:r w:rsidR="00807F3B">
              <w:rPr>
                <w:noProof/>
                <w:webHidden/>
              </w:rPr>
              <w:t>4</w:t>
            </w:r>
            <w:r w:rsidR="00807F3B">
              <w:rPr>
                <w:noProof/>
                <w:webHidden/>
              </w:rPr>
              <w:fldChar w:fldCharType="end"/>
            </w:r>
          </w:hyperlink>
        </w:p>
        <w:p w14:paraId="5D143C80" w14:textId="747B34C1" w:rsidR="00807F3B" w:rsidRDefault="0000000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085210" w:history="1">
            <w:r w:rsidR="00807F3B" w:rsidRPr="00B32E5E">
              <w:rPr>
                <w:rStyle w:val="Hyperlink"/>
                <w:noProof/>
              </w:rPr>
              <w:t>Sub Activity 2: Creating a collection using ansible galaxy</w:t>
            </w:r>
            <w:r w:rsidR="00807F3B">
              <w:rPr>
                <w:noProof/>
                <w:webHidden/>
              </w:rPr>
              <w:tab/>
            </w:r>
            <w:r w:rsidR="00807F3B">
              <w:rPr>
                <w:noProof/>
                <w:webHidden/>
              </w:rPr>
              <w:fldChar w:fldCharType="begin"/>
            </w:r>
            <w:r w:rsidR="00807F3B">
              <w:rPr>
                <w:noProof/>
                <w:webHidden/>
              </w:rPr>
              <w:instrText xml:space="preserve"> PAGEREF _Toc51085210 \h </w:instrText>
            </w:r>
            <w:r w:rsidR="00807F3B">
              <w:rPr>
                <w:noProof/>
                <w:webHidden/>
              </w:rPr>
            </w:r>
            <w:r w:rsidR="00807F3B">
              <w:rPr>
                <w:noProof/>
                <w:webHidden/>
              </w:rPr>
              <w:fldChar w:fldCharType="separate"/>
            </w:r>
            <w:r w:rsidR="00807F3B">
              <w:rPr>
                <w:noProof/>
                <w:webHidden/>
              </w:rPr>
              <w:t>6</w:t>
            </w:r>
            <w:r w:rsidR="00807F3B">
              <w:rPr>
                <w:noProof/>
                <w:webHidden/>
              </w:rPr>
              <w:fldChar w:fldCharType="end"/>
            </w:r>
          </w:hyperlink>
        </w:p>
        <w:p w14:paraId="2845B262" w14:textId="6C61E80B" w:rsidR="008C1857" w:rsidRDefault="008C1857">
          <w:pPr>
            <w:rPr>
              <w:rFonts w:ascii="Arial" w:hAnsi="Arial" w:cs="Arial"/>
            </w:rPr>
          </w:pPr>
          <w:r w:rsidRPr="00DE2E1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4D934DE" w14:textId="3E0EFC42" w:rsidR="000B250C" w:rsidRPr="00DE2E12" w:rsidRDefault="00FC5F97" w:rsidP="00237FF1">
      <w:pPr>
        <w:pStyle w:val="Heading1"/>
        <w:numPr>
          <w:ilvl w:val="0"/>
          <w:numId w:val="0"/>
        </w:numPr>
        <w:ind w:left="432" w:hanging="432"/>
        <w:rPr>
          <w:rFonts w:cs="Arial"/>
        </w:rPr>
      </w:pPr>
      <w:bookmarkStart w:id="1" w:name="_Toc51085206"/>
      <w:r w:rsidRPr="00933D48">
        <w:lastRenderedPageBreak/>
        <w:t>Exercise</w:t>
      </w:r>
      <w:r w:rsidR="00237FF1">
        <w:t xml:space="preserve">: </w:t>
      </w:r>
      <w:r w:rsidR="006321FB">
        <w:t>Working with Ansible Galaxy</w:t>
      </w:r>
      <w:bookmarkEnd w:id="1"/>
    </w:p>
    <w:p w14:paraId="6BCDE543" w14:textId="55F6A6B0" w:rsidR="000B250C" w:rsidRDefault="00FC5F97" w:rsidP="00EF6235">
      <w:pPr>
        <w:pStyle w:val="Heading2"/>
        <w:numPr>
          <w:ilvl w:val="0"/>
          <w:numId w:val="0"/>
        </w:numPr>
        <w:ind w:left="576" w:hanging="576"/>
      </w:pPr>
      <w:bookmarkStart w:id="2" w:name="_Toc51085207"/>
      <w:r w:rsidRPr="00FC5F97">
        <w:t>Prerequisite</w:t>
      </w:r>
      <w:r w:rsidR="000B15A0">
        <w:t>: Must have https://github.com account</w:t>
      </w:r>
      <w:bookmarkEnd w:id="2"/>
    </w:p>
    <w:p w14:paraId="0FCFB1DD" w14:textId="7DEA628F" w:rsidR="00237FF1" w:rsidRDefault="00FC5F97" w:rsidP="00237FF1">
      <w:pPr>
        <w:pStyle w:val="Heading2"/>
        <w:numPr>
          <w:ilvl w:val="0"/>
          <w:numId w:val="0"/>
        </w:numPr>
      </w:pPr>
      <w:bookmarkStart w:id="3" w:name="_Toc51085208"/>
      <w:r w:rsidRPr="00FC5F97">
        <w:t>Scenario</w:t>
      </w:r>
      <w:r w:rsidR="00EF6235">
        <w:t xml:space="preserve">: </w:t>
      </w:r>
      <w:r w:rsidR="00237FF1" w:rsidRPr="00F92B05">
        <w:rPr>
          <w:b w:val="0"/>
          <w:bCs/>
        </w:rPr>
        <w:t xml:space="preserve">In this activity, we will cover </w:t>
      </w:r>
      <w:r w:rsidR="0074329D">
        <w:rPr>
          <w:b w:val="0"/>
          <w:bCs/>
        </w:rPr>
        <w:t>how to create a collection that include roles</w:t>
      </w:r>
      <w:r w:rsidR="00237FF1" w:rsidRPr="00F92B05">
        <w:rPr>
          <w:b w:val="0"/>
          <w:bCs/>
        </w:rPr>
        <w:t>.</w:t>
      </w:r>
      <w:bookmarkEnd w:id="3"/>
    </w:p>
    <w:p w14:paraId="45E9C0F6" w14:textId="7265A465" w:rsidR="000B250C" w:rsidRPr="00DE2E12" w:rsidRDefault="00064D1E" w:rsidP="00237FF1">
      <w:pPr>
        <w:pStyle w:val="Heading2"/>
        <w:numPr>
          <w:ilvl w:val="0"/>
          <w:numId w:val="0"/>
        </w:numPr>
      </w:pPr>
      <w:bookmarkStart w:id="4" w:name="_Toc51085209"/>
      <w:r>
        <w:t>Sub Activity 1</w:t>
      </w:r>
      <w:r w:rsidR="00237FF1">
        <w:t>:</w:t>
      </w:r>
      <w:r>
        <w:t xml:space="preserve"> Creating ansible galaxy account</w:t>
      </w:r>
      <w:bookmarkEnd w:id="4"/>
    </w:p>
    <w:tbl>
      <w:tblPr>
        <w:tblStyle w:val="TableGrid"/>
        <w:tblW w:w="11139" w:type="dxa"/>
        <w:tblInd w:w="-1063" w:type="dxa"/>
        <w:tblLook w:val="04A0" w:firstRow="1" w:lastRow="0" w:firstColumn="1" w:lastColumn="0" w:noHBand="0" w:noVBand="1"/>
      </w:tblPr>
      <w:tblGrid>
        <w:gridCol w:w="968"/>
        <w:gridCol w:w="10171"/>
      </w:tblGrid>
      <w:tr w:rsidR="00134D7B" w:rsidRPr="00933D48" w14:paraId="507B020B" w14:textId="77777777" w:rsidTr="00237FF1">
        <w:tc>
          <w:tcPr>
            <w:tcW w:w="968" w:type="dxa"/>
          </w:tcPr>
          <w:p w14:paraId="339C87D7" w14:textId="199ABED2" w:rsidR="00134D7B" w:rsidRPr="00E7713D" w:rsidRDefault="00C353B7" w:rsidP="00FC5F97">
            <w:pPr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</w:pPr>
            <w:r w:rsidRPr="00E7713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10171" w:type="dxa"/>
          </w:tcPr>
          <w:p w14:paraId="54234536" w14:textId="6F905506" w:rsidR="00437EDA" w:rsidRPr="00E7713D" w:rsidRDefault="00437EDA" w:rsidP="00437EDA">
            <w:pPr>
              <w:rPr>
                <w:rFonts w:asciiTheme="minorHAnsi" w:hAnsiTheme="minorHAnsi" w:cstheme="minorHAnsi"/>
              </w:rPr>
            </w:pPr>
            <w:r w:rsidRPr="00E7713D">
              <w:rPr>
                <w:rFonts w:asciiTheme="minorHAnsi" w:hAnsiTheme="minorHAnsi" w:cstheme="minorHAnsi"/>
              </w:rPr>
              <w:t xml:space="preserve">Go to </w:t>
            </w:r>
            <w:hyperlink r:id="rId13" w:history="1">
              <w:r w:rsidRPr="00E7713D">
                <w:rPr>
                  <w:rStyle w:val="Hyperlink"/>
                  <w:rFonts w:asciiTheme="minorHAnsi" w:hAnsiTheme="minorHAnsi" w:cstheme="minorHAnsi"/>
                </w:rPr>
                <w:t>https://galaxy.ansible.com/home</w:t>
              </w:r>
            </w:hyperlink>
            <w:r w:rsidRPr="00E7713D">
              <w:rPr>
                <w:rFonts w:asciiTheme="minorHAnsi" w:hAnsiTheme="minorHAnsi" w:cstheme="minorHAnsi"/>
              </w:rPr>
              <w:t xml:space="preserve"> and click on Login link towards top right corner – </w:t>
            </w:r>
          </w:p>
          <w:p w14:paraId="0F1AA91D" w14:textId="77777777" w:rsidR="00437EDA" w:rsidRPr="00E7713D" w:rsidRDefault="00437EDA" w:rsidP="00437EDA">
            <w:pPr>
              <w:rPr>
                <w:rFonts w:asciiTheme="minorHAnsi" w:hAnsiTheme="minorHAnsi" w:cstheme="minorHAnsi"/>
              </w:rPr>
            </w:pPr>
          </w:p>
          <w:p w14:paraId="6823169C" w14:textId="77777777" w:rsidR="00437EDA" w:rsidRPr="00E7713D" w:rsidRDefault="00437EDA" w:rsidP="00437EDA">
            <w:pPr>
              <w:rPr>
                <w:rFonts w:asciiTheme="minorHAnsi" w:hAnsiTheme="minorHAnsi" w:cstheme="minorHAnsi"/>
              </w:rPr>
            </w:pPr>
            <w:r w:rsidRPr="00E7713D">
              <w:rPr>
                <w:rFonts w:cstheme="minorHAnsi"/>
                <w:noProof/>
              </w:rPr>
              <w:drawing>
                <wp:inline distT="0" distB="0" distL="0" distR="0" wp14:anchorId="25275164" wp14:editId="53442D0A">
                  <wp:extent cx="5146430" cy="2750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4368" cy="275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2B808" w14:textId="77777777" w:rsidR="00134D7B" w:rsidRPr="00E7713D" w:rsidRDefault="00134D7B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</w:tc>
      </w:tr>
      <w:tr w:rsidR="00134D7B" w:rsidRPr="00933D48" w14:paraId="4ED13E65" w14:textId="77777777" w:rsidTr="00237FF1">
        <w:tc>
          <w:tcPr>
            <w:tcW w:w="968" w:type="dxa"/>
          </w:tcPr>
          <w:p w14:paraId="1A0A32A5" w14:textId="70C7DF9A" w:rsidR="00134D7B" w:rsidRPr="00E7713D" w:rsidRDefault="00C353B7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E7713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10171" w:type="dxa"/>
          </w:tcPr>
          <w:p w14:paraId="6DF0F3DF" w14:textId="7B421451" w:rsidR="00565449" w:rsidRPr="00E7713D" w:rsidRDefault="00565449" w:rsidP="00565449">
            <w:pPr>
              <w:ind w:left="-17" w:firstLine="17"/>
              <w:rPr>
                <w:rFonts w:asciiTheme="minorHAnsi" w:hAnsiTheme="minorHAnsi" w:cstheme="minorHAnsi"/>
              </w:rPr>
            </w:pPr>
            <w:r w:rsidRPr="00E7713D">
              <w:rPr>
                <w:rFonts w:asciiTheme="minorHAnsi" w:hAnsiTheme="minorHAnsi" w:cstheme="minorHAnsi"/>
              </w:rPr>
              <w:t xml:space="preserve">You must have </w:t>
            </w:r>
            <w:hyperlink r:id="rId15" w:history="1">
              <w:r w:rsidRPr="00E7713D">
                <w:rPr>
                  <w:rStyle w:val="Hyperlink"/>
                  <w:rFonts w:asciiTheme="minorHAnsi" w:hAnsiTheme="minorHAnsi" w:cstheme="minorHAnsi"/>
                </w:rPr>
                <w:t>https://github.com</w:t>
              </w:r>
            </w:hyperlink>
            <w:r w:rsidRPr="00E7713D">
              <w:rPr>
                <w:rFonts w:asciiTheme="minorHAnsi" w:hAnsiTheme="minorHAnsi" w:cstheme="minorHAnsi"/>
              </w:rPr>
              <w:t xml:space="preserve"> account before creating account with Ansible Galaxy. Click on the github.com symbol as highlighted in the below image – </w:t>
            </w:r>
          </w:p>
          <w:p w14:paraId="663938C3" w14:textId="77777777" w:rsidR="00565449" w:rsidRPr="00E7713D" w:rsidRDefault="00565449" w:rsidP="00565449">
            <w:pPr>
              <w:ind w:left="720" w:hanging="720"/>
              <w:rPr>
                <w:rFonts w:asciiTheme="minorHAnsi" w:hAnsiTheme="minorHAnsi" w:cstheme="minorHAnsi"/>
              </w:rPr>
            </w:pPr>
          </w:p>
          <w:p w14:paraId="4FC8B283" w14:textId="77777777" w:rsidR="00565449" w:rsidRPr="00E7713D" w:rsidRDefault="00565449" w:rsidP="00565449">
            <w:pPr>
              <w:rPr>
                <w:rFonts w:asciiTheme="minorHAnsi" w:hAnsiTheme="minorHAnsi" w:cstheme="minorHAnsi"/>
              </w:rPr>
            </w:pPr>
            <w:r w:rsidRPr="00E7713D">
              <w:rPr>
                <w:rFonts w:cstheme="minorHAnsi"/>
                <w:noProof/>
              </w:rPr>
              <w:drawing>
                <wp:inline distT="0" distB="0" distL="0" distR="0" wp14:anchorId="69209C7D" wp14:editId="43C3A080">
                  <wp:extent cx="5158154" cy="2756526"/>
                  <wp:effectExtent l="0" t="0" r="444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276" cy="2759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53935" w14:textId="77777777" w:rsidR="00565449" w:rsidRPr="00E7713D" w:rsidRDefault="00565449" w:rsidP="00565449">
            <w:pPr>
              <w:rPr>
                <w:rFonts w:asciiTheme="minorHAnsi" w:hAnsiTheme="minorHAnsi" w:cstheme="minorHAnsi"/>
              </w:rPr>
            </w:pPr>
          </w:p>
          <w:p w14:paraId="1445A4D5" w14:textId="0C43D656" w:rsidR="00237FF1" w:rsidRPr="00E7713D" w:rsidRDefault="00237FF1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</w:tc>
      </w:tr>
      <w:tr w:rsidR="00134D7B" w:rsidRPr="00933D48" w14:paraId="7A67911A" w14:textId="77777777" w:rsidTr="00237FF1">
        <w:tc>
          <w:tcPr>
            <w:tcW w:w="968" w:type="dxa"/>
          </w:tcPr>
          <w:p w14:paraId="4C537950" w14:textId="4F77A165" w:rsidR="00134D7B" w:rsidRPr="00E7713D" w:rsidRDefault="00C353B7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E7713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10171" w:type="dxa"/>
          </w:tcPr>
          <w:p w14:paraId="5CD23505" w14:textId="77777777" w:rsidR="00565449" w:rsidRPr="00E7713D" w:rsidRDefault="00565449" w:rsidP="00565449">
            <w:pPr>
              <w:rPr>
                <w:rFonts w:asciiTheme="minorHAnsi" w:hAnsiTheme="minorHAnsi" w:cstheme="minorHAnsi"/>
              </w:rPr>
            </w:pPr>
            <w:r w:rsidRPr="00E7713D">
              <w:rPr>
                <w:rFonts w:asciiTheme="minorHAnsi" w:hAnsiTheme="minorHAnsi" w:cstheme="minorHAnsi"/>
              </w:rPr>
              <w:t xml:space="preserve">Login to the </w:t>
            </w:r>
            <w:hyperlink r:id="rId17" w:history="1">
              <w:r w:rsidRPr="00E7713D">
                <w:rPr>
                  <w:rStyle w:val="Hyperlink"/>
                  <w:rFonts w:asciiTheme="minorHAnsi" w:hAnsiTheme="minorHAnsi" w:cstheme="minorHAnsi"/>
                </w:rPr>
                <w:t>https://github.com</w:t>
              </w:r>
            </w:hyperlink>
            <w:r w:rsidRPr="00E7713D">
              <w:rPr>
                <w:rFonts w:asciiTheme="minorHAnsi" w:hAnsiTheme="minorHAnsi" w:cstheme="minorHAnsi"/>
              </w:rPr>
              <w:t xml:space="preserve"> would login to ansible galaxy.</w:t>
            </w:r>
          </w:p>
          <w:p w14:paraId="0393F70B" w14:textId="77777777" w:rsidR="00134D7B" w:rsidRPr="00E7713D" w:rsidRDefault="00134D7B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  <w:p w14:paraId="3961DCFC" w14:textId="5E791F09" w:rsidR="00565449" w:rsidRPr="00E7713D" w:rsidRDefault="00565449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E7713D">
              <w:rPr>
                <w:rFonts w:cstheme="minorHAnsi"/>
                <w:noProof/>
              </w:rPr>
              <w:lastRenderedPageBreak/>
              <w:drawing>
                <wp:inline distT="0" distB="0" distL="0" distR="0" wp14:anchorId="67A88564" wp14:editId="03E9D372">
                  <wp:extent cx="3196978" cy="2587640"/>
                  <wp:effectExtent l="0" t="0" r="381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84" cy="260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D7B" w:rsidRPr="00933D48" w14:paraId="51D8675D" w14:textId="77777777" w:rsidTr="00237FF1">
        <w:tc>
          <w:tcPr>
            <w:tcW w:w="968" w:type="dxa"/>
          </w:tcPr>
          <w:p w14:paraId="72367F50" w14:textId="748EE4C5" w:rsidR="00134D7B" w:rsidRPr="00E7713D" w:rsidRDefault="00C353B7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E7713D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lastRenderedPageBreak/>
              <w:t>Step 4</w:t>
            </w:r>
          </w:p>
        </w:tc>
        <w:tc>
          <w:tcPr>
            <w:tcW w:w="10171" w:type="dxa"/>
          </w:tcPr>
          <w:p w14:paraId="7BBEACF2" w14:textId="77777777" w:rsidR="00565449" w:rsidRPr="00E7713D" w:rsidRDefault="00565449" w:rsidP="00565449">
            <w:pPr>
              <w:ind w:left="630" w:hanging="630"/>
              <w:rPr>
                <w:rFonts w:asciiTheme="minorHAnsi" w:hAnsiTheme="minorHAnsi" w:cstheme="minorHAnsi"/>
              </w:rPr>
            </w:pPr>
            <w:r w:rsidRPr="00E7713D">
              <w:rPr>
                <w:rFonts w:asciiTheme="minorHAnsi" w:hAnsiTheme="minorHAnsi" w:cstheme="minorHAnsi"/>
              </w:rPr>
              <w:t xml:space="preserve">Now you can notice, your </w:t>
            </w:r>
            <w:proofErr w:type="spellStart"/>
            <w:r w:rsidRPr="00E7713D">
              <w:rPr>
                <w:rFonts w:asciiTheme="minorHAnsi" w:hAnsiTheme="minorHAnsi" w:cstheme="minorHAnsi"/>
              </w:rPr>
              <w:t>github</w:t>
            </w:r>
            <w:proofErr w:type="spellEnd"/>
            <w:r w:rsidRPr="00E7713D">
              <w:rPr>
                <w:rFonts w:asciiTheme="minorHAnsi" w:hAnsiTheme="minorHAnsi" w:cstheme="minorHAnsi"/>
              </w:rPr>
              <w:t xml:space="preserve"> username towards top right corner as highlighted in the below image – </w:t>
            </w:r>
          </w:p>
          <w:p w14:paraId="3942379B" w14:textId="77777777" w:rsidR="00237FF1" w:rsidRPr="00E7713D" w:rsidRDefault="00237FF1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  <w:p w14:paraId="350CAEDE" w14:textId="77777777" w:rsidR="00565449" w:rsidRPr="00E7713D" w:rsidRDefault="00565449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E7713D">
              <w:rPr>
                <w:rFonts w:cstheme="minorHAnsi"/>
                <w:noProof/>
              </w:rPr>
              <w:drawing>
                <wp:inline distT="0" distB="0" distL="0" distR="0" wp14:anchorId="32C3B638" wp14:editId="43F1C850">
                  <wp:extent cx="5052646" cy="271309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5889" cy="271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F1D6B" w14:textId="2D9E82CD" w:rsidR="00565449" w:rsidRPr="00E7713D" w:rsidRDefault="00565449" w:rsidP="00FC5F9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</w:tc>
      </w:tr>
    </w:tbl>
    <w:p w14:paraId="5714275B" w14:textId="3BA41849" w:rsidR="008C1857" w:rsidRDefault="008C1857">
      <w:pPr>
        <w:rPr>
          <w:rFonts w:ascii="Arial" w:hAnsi="Arial" w:cs="Arial"/>
        </w:rPr>
      </w:pPr>
      <w:r w:rsidRPr="00DE2E12">
        <w:rPr>
          <w:rFonts w:ascii="Arial" w:hAnsi="Arial" w:cs="Arial"/>
        </w:rPr>
        <w:br w:type="page"/>
      </w:r>
    </w:p>
    <w:p w14:paraId="5D4109F8" w14:textId="4C30D133" w:rsidR="00E7713D" w:rsidRPr="00DE2E12" w:rsidRDefault="00E7713D" w:rsidP="00E7713D">
      <w:pPr>
        <w:pStyle w:val="Heading2"/>
        <w:numPr>
          <w:ilvl w:val="0"/>
          <w:numId w:val="0"/>
        </w:numPr>
      </w:pPr>
      <w:bookmarkStart w:id="5" w:name="_Toc51085210"/>
      <w:r>
        <w:lastRenderedPageBreak/>
        <w:t>Sub Activity 2: Creating a collection</w:t>
      </w:r>
      <w:r w:rsidR="004067E0">
        <w:t xml:space="preserve"> using ansible galaxy</w:t>
      </w:r>
      <w:bookmarkEnd w:id="5"/>
    </w:p>
    <w:tbl>
      <w:tblPr>
        <w:tblStyle w:val="TableGrid"/>
        <w:tblW w:w="11139" w:type="dxa"/>
        <w:tblInd w:w="-1063" w:type="dxa"/>
        <w:tblLook w:val="04A0" w:firstRow="1" w:lastRow="0" w:firstColumn="1" w:lastColumn="0" w:noHBand="0" w:noVBand="1"/>
      </w:tblPr>
      <w:tblGrid>
        <w:gridCol w:w="968"/>
        <w:gridCol w:w="10171"/>
      </w:tblGrid>
      <w:tr w:rsidR="00E7713D" w:rsidRPr="00933D48" w14:paraId="5A0D5A57" w14:textId="77777777" w:rsidTr="00FF4803">
        <w:tc>
          <w:tcPr>
            <w:tcW w:w="968" w:type="dxa"/>
          </w:tcPr>
          <w:p w14:paraId="232865B5" w14:textId="77777777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</w:pPr>
            <w:r w:rsidRPr="00AB051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10171" w:type="dxa"/>
          </w:tcPr>
          <w:p w14:paraId="5899539B" w14:textId="77777777" w:rsidR="004428E7" w:rsidRPr="00AB0513" w:rsidRDefault="004428E7" w:rsidP="004428E7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 xml:space="preserve">Create a folder with the name </w:t>
            </w:r>
            <w:proofErr w:type="spellStart"/>
            <w:r w:rsidRPr="00AB0513">
              <w:rPr>
                <w:rFonts w:asciiTheme="minorHAnsi" w:hAnsiTheme="minorHAnsi" w:cstheme="minorHAnsi"/>
              </w:rPr>
              <w:t>roles_activities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 and get inside the folder using 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mkdir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 and </w:t>
            </w:r>
            <w:r w:rsidRPr="00AB0513">
              <w:rPr>
                <w:rFonts w:asciiTheme="minorHAnsi" w:hAnsiTheme="minorHAnsi" w:cstheme="minorHAnsi"/>
                <w:b/>
                <w:bCs/>
              </w:rPr>
              <w:t>cd</w:t>
            </w:r>
            <w:r w:rsidRPr="00AB0513">
              <w:rPr>
                <w:rFonts w:asciiTheme="minorHAnsi" w:hAnsiTheme="minorHAnsi" w:cstheme="minorHAnsi"/>
              </w:rPr>
              <w:t xml:space="preserve"> commands as shown below – </w:t>
            </w:r>
            <w:r w:rsidRPr="00AB0513">
              <w:rPr>
                <w:rFonts w:asciiTheme="minorHAnsi" w:hAnsiTheme="minorHAnsi" w:cstheme="minorHAnsi"/>
              </w:rPr>
              <w:tab/>
            </w:r>
            <w:r w:rsidRPr="00AB0513">
              <w:rPr>
                <w:rFonts w:cstheme="minorHAnsi"/>
                <w:noProof/>
              </w:rPr>
              <w:drawing>
                <wp:inline distT="0" distB="0" distL="0" distR="0" wp14:anchorId="0D294F15" wp14:editId="04CB9014">
                  <wp:extent cx="5943600" cy="5397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31083" w14:textId="77777777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</w:tc>
      </w:tr>
      <w:tr w:rsidR="00E7713D" w:rsidRPr="00933D48" w14:paraId="63BC84B5" w14:textId="77777777" w:rsidTr="00FF4803">
        <w:tc>
          <w:tcPr>
            <w:tcW w:w="968" w:type="dxa"/>
          </w:tcPr>
          <w:p w14:paraId="4D4F930C" w14:textId="77777777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AB051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10171" w:type="dxa"/>
          </w:tcPr>
          <w:p w14:paraId="78BEEE66" w14:textId="77777777" w:rsidR="00656F65" w:rsidRPr="00AB0513" w:rsidRDefault="00656F65" w:rsidP="00656F65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 xml:space="preserve">Create a collection using the below command – </w:t>
            </w:r>
          </w:p>
          <w:p w14:paraId="647D09E7" w14:textId="77777777" w:rsidR="00656F65" w:rsidRPr="00AB0513" w:rsidRDefault="00656F65" w:rsidP="00656F65">
            <w:pPr>
              <w:rPr>
                <w:rFonts w:asciiTheme="minorHAnsi" w:hAnsiTheme="minorHAnsi" w:cstheme="minorHAnsi"/>
              </w:rPr>
            </w:pPr>
          </w:p>
          <w:p w14:paraId="4FCCB9C9" w14:textId="1511BC9A" w:rsidR="00656F65" w:rsidRPr="00AB0513" w:rsidRDefault="00656F65" w:rsidP="00656F65">
            <w:pPr>
              <w:rPr>
                <w:rFonts w:asciiTheme="minorHAnsi" w:hAnsiTheme="minorHAnsi" w:cstheme="minorHAnsi"/>
                <w:b/>
                <w:bCs/>
              </w:rPr>
            </w:pPr>
            <w:r w:rsidRPr="00AB0513">
              <w:rPr>
                <w:rFonts w:asciiTheme="minorHAnsi" w:hAnsiTheme="minorHAnsi" w:cstheme="minorHAnsi"/>
                <w:b/>
                <w:bCs/>
              </w:rPr>
              <w:t xml:space="preserve">ansible-galaxy collection 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init</w:t>
            </w:r>
            <w:proofErr w:type="spellEnd"/>
            <w:r w:rsidRPr="00AB0513">
              <w:rPr>
                <w:rFonts w:asciiTheme="minorHAnsi" w:hAnsiTheme="minorHAnsi" w:cstheme="minorHAnsi"/>
                <w:b/>
                <w:bCs/>
              </w:rPr>
              <w:t xml:space="preserve"> &lt;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github</w:t>
            </w:r>
            <w:proofErr w:type="spellEnd"/>
            <w:r w:rsidRPr="00AB0513">
              <w:rPr>
                <w:rFonts w:asciiTheme="minorHAnsi" w:hAnsiTheme="minorHAnsi" w:cstheme="minorHAnsi"/>
                <w:b/>
                <w:bCs/>
              </w:rPr>
              <w:t>-username</w:t>
            </w:r>
            <w:proofErr w:type="gramStart"/>
            <w:r w:rsidRPr="00AB0513">
              <w:rPr>
                <w:rFonts w:asciiTheme="minorHAnsi" w:hAnsiTheme="minorHAnsi" w:cstheme="minorHAnsi"/>
                <w:b/>
                <w:bCs/>
              </w:rPr>
              <w:t>&gt;.&lt;</w:t>
            </w:r>
            <w:proofErr w:type="spellStart"/>
            <w:proofErr w:type="gramEnd"/>
            <w:r w:rsidRPr="00AB0513">
              <w:rPr>
                <w:rFonts w:asciiTheme="minorHAnsi" w:hAnsiTheme="minorHAnsi" w:cstheme="minorHAnsi"/>
                <w:b/>
                <w:bCs/>
              </w:rPr>
              <w:t>collection_name</w:t>
            </w:r>
            <w:proofErr w:type="spellEnd"/>
            <w:r w:rsidRPr="00AB0513">
              <w:rPr>
                <w:rFonts w:asciiTheme="minorHAnsi" w:hAnsiTheme="minorHAnsi" w:cstheme="minorHAnsi"/>
                <w:b/>
                <w:bCs/>
              </w:rPr>
              <w:t>&gt;</w:t>
            </w:r>
          </w:p>
          <w:p w14:paraId="37FD8CDD" w14:textId="77777777" w:rsidR="00656F65" w:rsidRPr="00AB0513" w:rsidRDefault="00656F65" w:rsidP="00656F65">
            <w:pPr>
              <w:rPr>
                <w:rFonts w:asciiTheme="minorHAnsi" w:hAnsiTheme="minorHAnsi" w:cstheme="minorHAnsi"/>
              </w:rPr>
            </w:pPr>
          </w:p>
          <w:p w14:paraId="7C00423C" w14:textId="1E979360" w:rsidR="00656F65" w:rsidRPr="00AB0513" w:rsidRDefault="00656F65" w:rsidP="00656F65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  <w:b/>
                <w:bCs/>
              </w:rPr>
              <w:t>For example</w:t>
            </w:r>
            <w:r w:rsidRPr="00AB0513">
              <w:rPr>
                <w:rFonts w:asciiTheme="minorHAnsi" w:hAnsiTheme="minorHAnsi" w:cstheme="minorHAnsi"/>
              </w:rPr>
              <w:t xml:space="preserve">: ansible-galaxy collection </w:t>
            </w:r>
            <w:proofErr w:type="spellStart"/>
            <w:r w:rsidRPr="00AB0513">
              <w:rPr>
                <w:rFonts w:asciiTheme="minorHAnsi" w:hAnsiTheme="minorHAnsi" w:cstheme="minorHAnsi"/>
              </w:rPr>
              <w:t>init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 &lt;</w:t>
            </w:r>
            <w:proofErr w:type="spellStart"/>
            <w:r w:rsidRPr="00AB0513">
              <w:rPr>
                <w:rFonts w:asciiTheme="minorHAnsi" w:hAnsiTheme="minorHAnsi" w:cstheme="minorHAnsi"/>
              </w:rPr>
              <w:t>github</w:t>
            </w:r>
            <w:proofErr w:type="spellEnd"/>
            <w:r w:rsidRPr="00AB0513">
              <w:rPr>
                <w:rFonts w:asciiTheme="minorHAnsi" w:hAnsiTheme="minorHAnsi" w:cstheme="minorHAnsi"/>
              </w:rPr>
              <w:t>-username&gt;.</w:t>
            </w:r>
            <w:proofErr w:type="spellStart"/>
            <w:r w:rsidRPr="00AB0513">
              <w:rPr>
                <w:rFonts w:asciiTheme="minorHAnsi" w:hAnsiTheme="minorHAnsi" w:cstheme="minorHAnsi"/>
              </w:rPr>
              <w:t>war_deploy_collection</w:t>
            </w:r>
            <w:proofErr w:type="spellEnd"/>
            <w:r w:rsidRPr="00AB0513">
              <w:rPr>
                <w:rFonts w:asciiTheme="minorHAnsi" w:hAnsiTheme="minorHAnsi" w:cstheme="minorHAnsi"/>
              </w:rPr>
              <w:tab/>
            </w:r>
            <w:r w:rsidRPr="00AB0513">
              <w:rPr>
                <w:rFonts w:cstheme="minorHAnsi"/>
                <w:noProof/>
              </w:rPr>
              <w:drawing>
                <wp:inline distT="0" distB="0" distL="0" distR="0" wp14:anchorId="30F9FF6B" wp14:editId="01C87D06">
                  <wp:extent cx="5943600" cy="893445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476C0" w14:textId="77777777" w:rsidR="00E7713D" w:rsidRPr="00AB0513" w:rsidRDefault="00E7713D" w:rsidP="00656F65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</w:tc>
      </w:tr>
      <w:tr w:rsidR="00E7713D" w:rsidRPr="00933D48" w14:paraId="5ACEEF38" w14:textId="77777777" w:rsidTr="00FF4803">
        <w:tc>
          <w:tcPr>
            <w:tcW w:w="968" w:type="dxa"/>
          </w:tcPr>
          <w:p w14:paraId="4F6C4ABD" w14:textId="2AC42502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AB051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 xml:space="preserve">Step </w:t>
            </w:r>
            <w:r w:rsidR="0006718F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171" w:type="dxa"/>
          </w:tcPr>
          <w:p w14:paraId="32651D00" w14:textId="77777777" w:rsidR="009568E2" w:rsidRPr="00AB0513" w:rsidRDefault="009568E2" w:rsidP="0013458D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>Execute the below commands to get inside &lt;</w:t>
            </w:r>
            <w:proofErr w:type="spellStart"/>
            <w:r w:rsidRPr="00AB0513">
              <w:rPr>
                <w:rFonts w:asciiTheme="minorHAnsi" w:hAnsiTheme="minorHAnsi" w:cstheme="minorHAnsi"/>
              </w:rPr>
              <w:t>github</w:t>
            </w:r>
            <w:proofErr w:type="spellEnd"/>
            <w:r w:rsidRPr="00AB0513">
              <w:rPr>
                <w:rFonts w:asciiTheme="minorHAnsi" w:hAnsiTheme="minorHAnsi" w:cstheme="minorHAnsi"/>
              </w:rPr>
              <w:t>-username&gt;/</w:t>
            </w:r>
            <w:proofErr w:type="spellStart"/>
            <w:r w:rsidRPr="00AB0513">
              <w:rPr>
                <w:rFonts w:asciiTheme="minorHAnsi" w:hAnsiTheme="minorHAnsi" w:cstheme="minorHAnsi"/>
              </w:rPr>
              <w:t>war_deploy_collection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 folder and later inside roles folder.</w:t>
            </w:r>
          </w:p>
          <w:p w14:paraId="567B742C" w14:textId="77777777" w:rsidR="0013458D" w:rsidRPr="00AB0513" w:rsidRDefault="009568E2" w:rsidP="009568E2">
            <w:pPr>
              <w:ind w:left="630" w:hanging="630"/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ab/>
            </w:r>
          </w:p>
          <w:p w14:paraId="6C165B92" w14:textId="0876F401" w:rsidR="009568E2" w:rsidRPr="00AB0513" w:rsidRDefault="009568E2" w:rsidP="009568E2">
            <w:pPr>
              <w:ind w:left="630" w:hanging="630"/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>cd &lt;</w:t>
            </w:r>
            <w:proofErr w:type="spellStart"/>
            <w:r w:rsidRPr="00AB0513">
              <w:rPr>
                <w:rFonts w:asciiTheme="minorHAnsi" w:hAnsiTheme="minorHAnsi" w:cstheme="minorHAnsi"/>
              </w:rPr>
              <w:t>github</w:t>
            </w:r>
            <w:proofErr w:type="spellEnd"/>
            <w:r w:rsidRPr="00AB0513">
              <w:rPr>
                <w:rFonts w:asciiTheme="minorHAnsi" w:hAnsiTheme="minorHAnsi" w:cstheme="minorHAnsi"/>
              </w:rPr>
              <w:t>-username&gt;/</w:t>
            </w:r>
            <w:proofErr w:type="spellStart"/>
            <w:r w:rsidRPr="00AB0513">
              <w:rPr>
                <w:rFonts w:asciiTheme="minorHAnsi" w:hAnsiTheme="minorHAnsi" w:cstheme="minorHAnsi"/>
              </w:rPr>
              <w:t>war_deploy_collection</w:t>
            </w:r>
            <w:proofErr w:type="spellEnd"/>
          </w:p>
          <w:p w14:paraId="30C3DBD3" w14:textId="5924A376" w:rsidR="009568E2" w:rsidRPr="00AB0513" w:rsidRDefault="009568E2" w:rsidP="009568E2">
            <w:pPr>
              <w:ind w:left="630" w:hanging="630"/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>ls</w:t>
            </w:r>
          </w:p>
          <w:p w14:paraId="64D4FF8C" w14:textId="23A73EA5" w:rsidR="009568E2" w:rsidRPr="00AB0513" w:rsidRDefault="009568E2" w:rsidP="009568E2">
            <w:pPr>
              <w:ind w:left="630" w:hanging="630"/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>cd roles</w:t>
            </w:r>
          </w:p>
          <w:p w14:paraId="621B05B3" w14:textId="77777777" w:rsidR="0013458D" w:rsidRPr="00AB0513" w:rsidRDefault="0013458D" w:rsidP="009568E2">
            <w:pPr>
              <w:ind w:left="630" w:hanging="630"/>
              <w:rPr>
                <w:rFonts w:asciiTheme="minorHAnsi" w:hAnsiTheme="minorHAnsi" w:cstheme="minorHAnsi"/>
              </w:rPr>
            </w:pPr>
          </w:p>
          <w:p w14:paraId="5A5C8C27" w14:textId="77777777" w:rsidR="009568E2" w:rsidRPr="00AB0513" w:rsidRDefault="009568E2" w:rsidP="009568E2">
            <w:pPr>
              <w:ind w:left="33" w:hanging="18"/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ab/>
            </w:r>
            <w:r w:rsidRPr="00AB0513">
              <w:rPr>
                <w:rFonts w:cstheme="minorHAnsi"/>
                <w:noProof/>
              </w:rPr>
              <w:drawing>
                <wp:inline distT="0" distB="0" distL="0" distR="0" wp14:anchorId="2B799C65" wp14:editId="73719B91">
                  <wp:extent cx="6057900" cy="9366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001B9" w14:textId="77777777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</w:tc>
      </w:tr>
      <w:tr w:rsidR="00E7713D" w:rsidRPr="00933D48" w14:paraId="0D5DD99C" w14:textId="77777777" w:rsidTr="00FF4803">
        <w:tc>
          <w:tcPr>
            <w:tcW w:w="968" w:type="dxa"/>
          </w:tcPr>
          <w:p w14:paraId="4FBC2F74" w14:textId="6038AED9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AB051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 xml:space="preserve">Step </w:t>
            </w:r>
            <w:r w:rsidR="0006718F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171" w:type="dxa"/>
          </w:tcPr>
          <w:p w14:paraId="19585930" w14:textId="3EBC3232" w:rsidR="007E5BE9" w:rsidRPr="00AB0513" w:rsidRDefault="007E5BE9" w:rsidP="007E5BE9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 xml:space="preserve">Execute the below command to create a role – </w:t>
            </w:r>
          </w:p>
          <w:p w14:paraId="21136BD4" w14:textId="77777777" w:rsidR="007E5BE9" w:rsidRPr="00AB0513" w:rsidRDefault="007E5BE9" w:rsidP="007E5BE9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ab/>
            </w:r>
          </w:p>
          <w:p w14:paraId="6D6255DC" w14:textId="756AE656" w:rsidR="007E5BE9" w:rsidRPr="00AB0513" w:rsidRDefault="007E5BE9" w:rsidP="007E5BE9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  <w:b/>
                <w:bCs/>
              </w:rPr>
              <w:t>Syntax</w:t>
            </w:r>
            <w:r w:rsidRPr="00AB0513">
              <w:rPr>
                <w:rFonts w:asciiTheme="minorHAnsi" w:hAnsiTheme="minorHAnsi" w:cstheme="minorHAnsi"/>
              </w:rPr>
              <w:t xml:space="preserve">: </w:t>
            </w:r>
            <w:proofErr w:type="gramStart"/>
            <w:r w:rsidRPr="00AB0513">
              <w:rPr>
                <w:rFonts w:asciiTheme="minorHAnsi" w:hAnsiTheme="minorHAnsi" w:cstheme="minorHAnsi"/>
              </w:rPr>
              <w:t>ansible-galaxy</w:t>
            </w:r>
            <w:proofErr w:type="gramEnd"/>
            <w:r w:rsidRPr="00AB051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B0513">
              <w:rPr>
                <w:rFonts w:asciiTheme="minorHAnsi" w:hAnsiTheme="minorHAnsi" w:cstheme="minorHAnsi"/>
              </w:rPr>
              <w:t>init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 &lt;</w:t>
            </w:r>
            <w:proofErr w:type="spellStart"/>
            <w:r w:rsidRPr="00AB0513">
              <w:rPr>
                <w:rFonts w:asciiTheme="minorHAnsi" w:hAnsiTheme="minorHAnsi" w:cstheme="minorHAnsi"/>
              </w:rPr>
              <w:t>role_name</w:t>
            </w:r>
            <w:proofErr w:type="spellEnd"/>
            <w:r w:rsidRPr="00AB0513">
              <w:rPr>
                <w:rFonts w:asciiTheme="minorHAnsi" w:hAnsiTheme="minorHAnsi" w:cstheme="minorHAnsi"/>
              </w:rPr>
              <w:t>&gt;</w:t>
            </w:r>
          </w:p>
          <w:p w14:paraId="068EEF8D" w14:textId="77777777" w:rsidR="007E5BE9" w:rsidRPr="00AB0513" w:rsidRDefault="007E5BE9" w:rsidP="007E5BE9">
            <w:pPr>
              <w:ind w:firstLine="720"/>
              <w:rPr>
                <w:rFonts w:asciiTheme="minorHAnsi" w:hAnsiTheme="minorHAnsi" w:cstheme="minorHAnsi"/>
                <w:b/>
                <w:bCs/>
              </w:rPr>
            </w:pPr>
          </w:p>
          <w:p w14:paraId="7084C770" w14:textId="5420BA11" w:rsidR="007E5BE9" w:rsidRPr="00AB0513" w:rsidRDefault="007E5BE9" w:rsidP="007E5BE9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AB0513">
              <w:rPr>
                <w:rFonts w:asciiTheme="minorHAnsi" w:hAnsiTheme="minorHAnsi" w:cstheme="minorHAnsi"/>
                <w:b/>
                <w:bCs/>
              </w:rPr>
              <w:t>ansible-galaxy</w:t>
            </w:r>
            <w:proofErr w:type="gramEnd"/>
            <w:r w:rsidRPr="00AB051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init</w:t>
            </w:r>
            <w:proofErr w:type="spellEnd"/>
            <w:r w:rsidRPr="00AB051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calculator_app_deploy</w:t>
            </w:r>
            <w:proofErr w:type="spellEnd"/>
          </w:p>
          <w:p w14:paraId="30E410E5" w14:textId="77777777" w:rsidR="007E5BE9" w:rsidRPr="00AB0513" w:rsidRDefault="007E5BE9" w:rsidP="007E5BE9">
            <w:pPr>
              <w:ind w:left="17"/>
              <w:rPr>
                <w:rFonts w:asciiTheme="minorHAnsi" w:hAnsiTheme="minorHAnsi" w:cstheme="minorHAnsi"/>
              </w:rPr>
            </w:pPr>
            <w:r w:rsidRPr="00AB0513">
              <w:rPr>
                <w:rFonts w:cstheme="minorHAnsi"/>
                <w:noProof/>
              </w:rPr>
              <w:drawing>
                <wp:inline distT="0" distB="0" distL="0" distR="0" wp14:anchorId="3868E8C0" wp14:editId="2BB5D323">
                  <wp:extent cx="6057900" cy="61150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55581" w14:textId="77777777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</w:tc>
      </w:tr>
      <w:tr w:rsidR="00E7713D" w:rsidRPr="00933D48" w14:paraId="2B2333E8" w14:textId="77777777" w:rsidTr="00FF4803">
        <w:tc>
          <w:tcPr>
            <w:tcW w:w="968" w:type="dxa"/>
          </w:tcPr>
          <w:p w14:paraId="6471DB6F" w14:textId="6ECE4DAB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AB051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 xml:space="preserve">Step </w:t>
            </w:r>
            <w:r w:rsidR="0006718F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171" w:type="dxa"/>
          </w:tcPr>
          <w:p w14:paraId="5338C1D0" w14:textId="77777777" w:rsidR="00F0729A" w:rsidRPr="00AB0513" w:rsidRDefault="00F0729A" w:rsidP="00F0729A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>Execute the below commands to start working with the new role created –</w:t>
            </w:r>
          </w:p>
          <w:p w14:paraId="2220D8E3" w14:textId="77777777" w:rsidR="00F0729A" w:rsidRPr="00AB0513" w:rsidRDefault="00F0729A" w:rsidP="00F0729A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ab/>
            </w:r>
          </w:p>
          <w:p w14:paraId="4370344F" w14:textId="42E3397A" w:rsidR="00F0729A" w:rsidRPr="00AB0513" w:rsidRDefault="00F0729A" w:rsidP="00F0729A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 xml:space="preserve">cd </w:t>
            </w:r>
            <w:proofErr w:type="spellStart"/>
            <w:r w:rsidRPr="00AB0513">
              <w:rPr>
                <w:rFonts w:asciiTheme="minorHAnsi" w:hAnsiTheme="minorHAnsi" w:cstheme="minorHAnsi"/>
              </w:rPr>
              <w:t>calculator_app_deploy</w:t>
            </w:r>
            <w:proofErr w:type="spellEnd"/>
          </w:p>
          <w:p w14:paraId="42939C2E" w14:textId="1D61448E" w:rsidR="00F0729A" w:rsidRPr="00AB0513" w:rsidRDefault="00F0729A" w:rsidP="00F0729A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>tree</w:t>
            </w:r>
          </w:p>
          <w:p w14:paraId="378FAC11" w14:textId="77777777" w:rsidR="00F0729A" w:rsidRPr="00AB0513" w:rsidRDefault="00F0729A" w:rsidP="00F0729A">
            <w:pPr>
              <w:rPr>
                <w:rFonts w:asciiTheme="minorHAnsi" w:hAnsiTheme="minorHAnsi" w:cstheme="minorHAnsi"/>
              </w:rPr>
            </w:pPr>
          </w:p>
          <w:p w14:paraId="33DB769D" w14:textId="1DC8CFA9" w:rsidR="00F0729A" w:rsidRPr="00AB0513" w:rsidRDefault="00F0729A" w:rsidP="00F0729A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cstheme="minorHAnsi"/>
                <w:noProof/>
              </w:rPr>
              <w:lastRenderedPageBreak/>
              <w:drawing>
                <wp:inline distT="0" distB="0" distL="0" distR="0" wp14:anchorId="05624014" wp14:editId="2540E6FB">
                  <wp:extent cx="2887980" cy="2615226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332" cy="262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C2BA4" w14:textId="77777777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</w:p>
        </w:tc>
      </w:tr>
      <w:tr w:rsidR="00E7713D" w:rsidRPr="00933D48" w14:paraId="76670054" w14:textId="77777777" w:rsidTr="00FF4803">
        <w:tc>
          <w:tcPr>
            <w:tcW w:w="968" w:type="dxa"/>
          </w:tcPr>
          <w:p w14:paraId="008B128B" w14:textId="757B597C" w:rsidR="00E7713D" w:rsidRPr="00AB0513" w:rsidRDefault="00E7713D" w:rsidP="00FF480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AB051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lastRenderedPageBreak/>
              <w:t xml:space="preserve">Step </w:t>
            </w:r>
            <w:r w:rsidR="0006718F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171" w:type="dxa"/>
          </w:tcPr>
          <w:p w14:paraId="5ACDB5BE" w14:textId="6361D328" w:rsidR="00611759" w:rsidRPr="00AB0513" w:rsidRDefault="00611759" w:rsidP="00611759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 xml:space="preserve">Copy and paste </w:t>
            </w:r>
            <w:proofErr w:type="spellStart"/>
            <w:r w:rsidRPr="00AB0513">
              <w:rPr>
                <w:rFonts w:asciiTheme="minorHAnsi" w:hAnsiTheme="minorHAnsi" w:cstheme="minorHAnsi"/>
              </w:rPr>
              <w:t>calculator.war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 file and server.xml files into files</w:t>
            </w:r>
            <w:proofErr w:type="gramStart"/>
            <w:r w:rsidRPr="00AB0513">
              <w:rPr>
                <w:rFonts w:asciiTheme="minorHAnsi" w:hAnsiTheme="minorHAnsi" w:cstheme="minorHAnsi"/>
              </w:rPr>
              <w:t>/  folder</w:t>
            </w:r>
            <w:proofErr w:type="gramEnd"/>
            <w:r w:rsidRPr="00AB0513">
              <w:rPr>
                <w:rFonts w:asciiTheme="minorHAnsi" w:hAnsiTheme="minorHAnsi" w:cstheme="minorHAnsi"/>
              </w:rPr>
              <w:t>. After copying the result of the tree command is as shown below –</w:t>
            </w:r>
          </w:p>
          <w:p w14:paraId="3AEEA2D0" w14:textId="77777777" w:rsidR="00611759" w:rsidRPr="00AB0513" w:rsidRDefault="00611759" w:rsidP="00611759">
            <w:pPr>
              <w:rPr>
                <w:rFonts w:asciiTheme="minorHAnsi" w:hAnsiTheme="minorHAnsi" w:cstheme="minorHAnsi"/>
              </w:rPr>
            </w:pPr>
          </w:p>
          <w:p w14:paraId="72530801" w14:textId="42857981" w:rsidR="00E7713D" w:rsidRPr="00AB0513" w:rsidRDefault="00611759" w:rsidP="00FF4803">
            <w:pPr>
              <w:rPr>
                <w:rFonts w:asciiTheme="minorHAnsi" w:hAnsiTheme="minorHAnsi" w:cstheme="minorHAnsi"/>
              </w:rPr>
            </w:pPr>
            <w:r w:rsidRPr="00AB0513">
              <w:rPr>
                <w:rFonts w:cstheme="minorHAnsi"/>
                <w:noProof/>
              </w:rPr>
              <w:drawing>
                <wp:inline distT="0" distB="0" distL="0" distR="0" wp14:anchorId="5183A252" wp14:editId="41F700DA">
                  <wp:extent cx="1571626" cy="208552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603" cy="209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0513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E218E" w:rsidRPr="00933D48" w14:paraId="1FB05DDA" w14:textId="77777777" w:rsidTr="00FF4803">
        <w:tc>
          <w:tcPr>
            <w:tcW w:w="968" w:type="dxa"/>
          </w:tcPr>
          <w:p w14:paraId="1A4692FB" w14:textId="57531800" w:rsidR="000E218E" w:rsidRPr="00AB0513" w:rsidRDefault="000E218E" w:rsidP="00FF4803">
            <w:pPr>
              <w:rPr>
                <w:rFonts w:asciiTheme="minorHAnsi" w:hAnsiTheme="minorHAnsi" w:cstheme="minorHAnsi"/>
                <w:b/>
                <w:bCs/>
              </w:rPr>
            </w:pPr>
            <w:r w:rsidRPr="00AB051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  <w:r w:rsidR="0006718F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10171" w:type="dxa"/>
          </w:tcPr>
          <w:p w14:paraId="20816946" w14:textId="2828DBD0" w:rsidR="000E218E" w:rsidRPr="00AB0513" w:rsidRDefault="000E218E" w:rsidP="00551AC0">
            <w:pPr>
              <w:jc w:val="both"/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 xml:space="preserve">Copy </w:t>
            </w:r>
            <w:proofErr w:type="gramStart"/>
            <w:r w:rsidRPr="00AB0513">
              <w:rPr>
                <w:rFonts w:asciiTheme="minorHAnsi" w:hAnsiTheme="minorHAnsi" w:cstheme="minorHAnsi"/>
              </w:rPr>
              <w:t>paste</w:t>
            </w:r>
            <w:proofErr w:type="gramEnd"/>
            <w:r w:rsidRPr="00AB0513">
              <w:rPr>
                <w:rFonts w:asciiTheme="minorHAnsi" w:hAnsiTheme="minorHAnsi" w:cstheme="minorHAnsi"/>
              </w:rPr>
              <w:t xml:space="preserve"> the code for handlers, tasks and variables into </w:t>
            </w:r>
            <w:r w:rsidRPr="00AB0513">
              <w:rPr>
                <w:rFonts w:asciiTheme="minorHAnsi" w:hAnsiTheme="minorHAnsi" w:cstheme="minorHAnsi"/>
                <w:b/>
                <w:bCs/>
              </w:rPr>
              <w:t>handlers/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main.yml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, </w:t>
            </w:r>
            <w:r w:rsidRPr="00AB0513">
              <w:rPr>
                <w:rFonts w:asciiTheme="minorHAnsi" w:hAnsiTheme="minorHAnsi" w:cstheme="minorHAnsi"/>
                <w:b/>
                <w:bCs/>
              </w:rPr>
              <w:t>tasks/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main.yml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 and </w:t>
            </w:r>
            <w:r w:rsidRPr="00AB0513">
              <w:rPr>
                <w:rFonts w:asciiTheme="minorHAnsi" w:hAnsiTheme="minorHAnsi" w:cstheme="minorHAnsi"/>
                <w:b/>
                <w:bCs/>
              </w:rPr>
              <w:t>vars/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main.yml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 files respectively. These codes are provided in Required.txt supplied file with the comment #code for handlers, #code for tasks and #code for variables respectively.</w:t>
            </w:r>
          </w:p>
        </w:tc>
      </w:tr>
      <w:tr w:rsidR="00F668AF" w:rsidRPr="00933D48" w14:paraId="6FA56252" w14:textId="77777777" w:rsidTr="00FF4803">
        <w:tc>
          <w:tcPr>
            <w:tcW w:w="968" w:type="dxa"/>
          </w:tcPr>
          <w:p w14:paraId="5645C08A" w14:textId="2B31322E" w:rsidR="00F668AF" w:rsidRPr="00AB0513" w:rsidRDefault="00F668AF" w:rsidP="00FF4803">
            <w:pPr>
              <w:rPr>
                <w:rFonts w:asciiTheme="minorHAnsi" w:hAnsiTheme="minorHAnsi" w:cstheme="minorHAnsi"/>
                <w:b/>
                <w:bCs/>
              </w:rPr>
            </w:pPr>
            <w:r w:rsidRPr="00AB051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  <w:r w:rsidR="0006718F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10171" w:type="dxa"/>
          </w:tcPr>
          <w:p w14:paraId="4CF860C6" w14:textId="5864C30B" w:rsidR="00F668AF" w:rsidRPr="00AB0513" w:rsidRDefault="000B23CA" w:rsidP="00F668AF">
            <w:pPr>
              <w:ind w:left="630" w:hanging="630"/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 xml:space="preserve">Go back to 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roles_activit</w:t>
            </w:r>
            <w:r w:rsidR="00EB4618">
              <w:rPr>
                <w:rFonts w:asciiTheme="minorHAnsi" w:hAnsiTheme="minorHAnsi" w:cstheme="minorHAnsi"/>
                <w:b/>
                <w:bCs/>
              </w:rPr>
              <w:t>ies</w:t>
            </w:r>
            <w:proofErr w:type="spellEnd"/>
            <w:r w:rsidRPr="00AB0513">
              <w:rPr>
                <w:rFonts w:asciiTheme="minorHAnsi" w:hAnsiTheme="minorHAnsi" w:cstheme="minorHAnsi"/>
              </w:rPr>
              <w:t xml:space="preserve"> folder created in </w:t>
            </w:r>
            <w:r w:rsidRPr="00AB0513">
              <w:rPr>
                <w:rFonts w:asciiTheme="minorHAnsi" w:hAnsiTheme="minorHAnsi" w:cstheme="minorHAnsi"/>
                <w:b/>
                <w:bCs/>
              </w:rPr>
              <w:t>Step 1</w:t>
            </w:r>
          </w:p>
        </w:tc>
      </w:tr>
      <w:tr w:rsidR="000B23CA" w:rsidRPr="00933D48" w14:paraId="73E26070" w14:textId="77777777" w:rsidTr="00FF4803">
        <w:tc>
          <w:tcPr>
            <w:tcW w:w="968" w:type="dxa"/>
          </w:tcPr>
          <w:p w14:paraId="35132FE8" w14:textId="3132F5A7" w:rsidR="000B23CA" w:rsidRPr="00AB0513" w:rsidRDefault="00D0199E" w:rsidP="00FF4803">
            <w:pPr>
              <w:rPr>
                <w:rFonts w:asciiTheme="minorHAnsi" w:hAnsiTheme="minorHAnsi" w:cstheme="minorHAnsi"/>
                <w:b/>
                <w:bCs/>
              </w:rPr>
            </w:pPr>
            <w:r w:rsidRPr="00AB0513">
              <w:rPr>
                <w:rFonts w:asciiTheme="minorHAnsi" w:hAnsiTheme="minorHAnsi" w:cstheme="minorHAnsi"/>
                <w:b/>
                <w:bCs/>
              </w:rPr>
              <w:t xml:space="preserve">Step </w:t>
            </w:r>
            <w:r w:rsidR="0006718F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10171" w:type="dxa"/>
          </w:tcPr>
          <w:p w14:paraId="6AC9832B" w14:textId="77777777" w:rsidR="00D0199E" w:rsidRPr="00AB0513" w:rsidRDefault="00D0199E" w:rsidP="00D0199E">
            <w:pPr>
              <w:ind w:left="630" w:hanging="630"/>
              <w:rPr>
                <w:rFonts w:asciiTheme="minorHAnsi" w:hAnsiTheme="minorHAnsi" w:cstheme="minorHAnsi"/>
              </w:rPr>
            </w:pPr>
            <w:r w:rsidRPr="00AB0513">
              <w:rPr>
                <w:rFonts w:asciiTheme="minorHAnsi" w:hAnsiTheme="minorHAnsi" w:cstheme="minorHAnsi"/>
              </w:rPr>
              <w:t>Execute the below command to build the collection we created in Step 2</w:t>
            </w:r>
          </w:p>
          <w:p w14:paraId="41F35B71" w14:textId="77777777" w:rsidR="00D0199E" w:rsidRPr="00AB0513" w:rsidRDefault="00D0199E" w:rsidP="00D0199E">
            <w:pPr>
              <w:ind w:left="630" w:hanging="630"/>
              <w:rPr>
                <w:rFonts w:asciiTheme="minorHAnsi" w:hAnsiTheme="minorHAnsi" w:cstheme="minorHAnsi"/>
                <w:b/>
                <w:bCs/>
              </w:rPr>
            </w:pPr>
            <w:r w:rsidRPr="00AB0513">
              <w:rPr>
                <w:rFonts w:asciiTheme="minorHAnsi" w:hAnsiTheme="minorHAnsi" w:cstheme="minorHAnsi"/>
                <w:b/>
                <w:bCs/>
              </w:rPr>
              <w:tab/>
            </w:r>
            <w:r w:rsidRPr="00AB0513">
              <w:rPr>
                <w:rFonts w:asciiTheme="minorHAnsi" w:hAnsiTheme="minorHAnsi" w:cstheme="minorHAnsi"/>
                <w:b/>
                <w:bCs/>
              </w:rPr>
              <w:tab/>
              <w:t xml:space="preserve"> </w:t>
            </w:r>
          </w:p>
          <w:p w14:paraId="4FB9E768" w14:textId="3877A21E" w:rsidR="00D0199E" w:rsidRPr="00AB0513" w:rsidRDefault="00D0199E" w:rsidP="00D0199E">
            <w:pPr>
              <w:ind w:left="630" w:hanging="630"/>
              <w:rPr>
                <w:rFonts w:asciiTheme="minorHAnsi" w:hAnsiTheme="minorHAnsi" w:cstheme="minorHAnsi"/>
                <w:b/>
                <w:bCs/>
              </w:rPr>
            </w:pPr>
            <w:r w:rsidRPr="00AB0513">
              <w:rPr>
                <w:rFonts w:asciiTheme="minorHAnsi" w:hAnsiTheme="minorHAnsi" w:cstheme="minorHAnsi"/>
                <w:b/>
                <w:bCs/>
              </w:rPr>
              <w:t xml:space="preserve">Syntax: </w:t>
            </w:r>
            <w:r w:rsidRPr="00AB0513">
              <w:rPr>
                <w:rFonts w:asciiTheme="minorHAnsi" w:hAnsiTheme="minorHAnsi" w:cstheme="minorHAnsi"/>
              </w:rPr>
              <w:t>ansible-galaxy collection build &lt;</w:t>
            </w:r>
            <w:proofErr w:type="spellStart"/>
            <w:r w:rsidRPr="00AB0513">
              <w:rPr>
                <w:rFonts w:asciiTheme="minorHAnsi" w:hAnsiTheme="minorHAnsi" w:cstheme="minorHAnsi"/>
              </w:rPr>
              <w:t>g</w:t>
            </w:r>
            <w:r w:rsidR="002C20F9">
              <w:rPr>
                <w:rFonts w:asciiTheme="minorHAnsi" w:hAnsiTheme="minorHAnsi" w:cstheme="minorHAnsi"/>
              </w:rPr>
              <w:t>ithub</w:t>
            </w:r>
            <w:proofErr w:type="spellEnd"/>
            <w:r w:rsidRPr="00AB0513">
              <w:rPr>
                <w:rFonts w:asciiTheme="minorHAnsi" w:hAnsiTheme="minorHAnsi" w:cstheme="minorHAnsi"/>
              </w:rPr>
              <w:t>-</w:t>
            </w:r>
            <w:proofErr w:type="gramStart"/>
            <w:r w:rsidRPr="00AB0513">
              <w:rPr>
                <w:rFonts w:asciiTheme="minorHAnsi" w:hAnsiTheme="minorHAnsi" w:cstheme="minorHAnsi"/>
              </w:rPr>
              <w:t>user-name</w:t>
            </w:r>
            <w:proofErr w:type="gramEnd"/>
            <w:r w:rsidRPr="00AB0513">
              <w:rPr>
                <w:rFonts w:asciiTheme="minorHAnsi" w:hAnsiTheme="minorHAnsi" w:cstheme="minorHAnsi"/>
              </w:rPr>
              <w:t>&gt;/&lt;</w:t>
            </w:r>
            <w:proofErr w:type="spellStart"/>
            <w:r w:rsidRPr="00AB0513">
              <w:rPr>
                <w:rFonts w:asciiTheme="minorHAnsi" w:hAnsiTheme="minorHAnsi" w:cstheme="minorHAnsi"/>
              </w:rPr>
              <w:t>repository_name</w:t>
            </w:r>
            <w:proofErr w:type="spellEnd"/>
            <w:r w:rsidRPr="00AB0513">
              <w:rPr>
                <w:rFonts w:asciiTheme="minorHAnsi" w:hAnsiTheme="minorHAnsi" w:cstheme="minorHAnsi"/>
              </w:rPr>
              <w:t>&gt;</w:t>
            </w:r>
          </w:p>
          <w:p w14:paraId="52F54811" w14:textId="77777777" w:rsidR="00D0199E" w:rsidRPr="00AB0513" w:rsidRDefault="00D0199E" w:rsidP="00D0199E">
            <w:pPr>
              <w:ind w:left="630" w:hanging="630"/>
              <w:rPr>
                <w:rFonts w:asciiTheme="minorHAnsi" w:hAnsiTheme="minorHAnsi" w:cstheme="minorHAnsi"/>
                <w:b/>
                <w:bCs/>
              </w:rPr>
            </w:pPr>
          </w:p>
          <w:p w14:paraId="29EF5215" w14:textId="10FFEE1F" w:rsidR="00D0199E" w:rsidRPr="00AB0513" w:rsidRDefault="00D0199E" w:rsidP="00D0199E">
            <w:pPr>
              <w:ind w:left="630" w:hanging="630"/>
              <w:rPr>
                <w:rFonts w:asciiTheme="minorHAnsi" w:hAnsiTheme="minorHAnsi" w:cstheme="minorHAnsi"/>
                <w:b/>
                <w:bCs/>
              </w:rPr>
            </w:pPr>
            <w:r w:rsidRPr="00AB0513">
              <w:rPr>
                <w:rFonts w:asciiTheme="minorHAnsi" w:hAnsiTheme="minorHAnsi" w:cstheme="minorHAnsi"/>
                <w:b/>
                <w:bCs/>
              </w:rPr>
              <w:t>ansible-galaxy collection build &lt;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github</w:t>
            </w:r>
            <w:proofErr w:type="spellEnd"/>
            <w:r w:rsidRPr="00AB0513">
              <w:rPr>
                <w:rFonts w:asciiTheme="minorHAnsi" w:hAnsiTheme="minorHAnsi" w:cstheme="minorHAnsi"/>
                <w:b/>
                <w:bCs/>
              </w:rPr>
              <w:t>-username&gt;/</w:t>
            </w:r>
            <w:proofErr w:type="spellStart"/>
            <w:r w:rsidRPr="00AB0513">
              <w:rPr>
                <w:rFonts w:asciiTheme="minorHAnsi" w:hAnsiTheme="minorHAnsi" w:cstheme="minorHAnsi"/>
                <w:b/>
                <w:bCs/>
              </w:rPr>
              <w:t>war_deploy_collection</w:t>
            </w:r>
            <w:proofErr w:type="spellEnd"/>
          </w:p>
          <w:p w14:paraId="3C21B325" w14:textId="77777777" w:rsidR="000B23CA" w:rsidRPr="00AB0513" w:rsidRDefault="000B23CA" w:rsidP="00F668AF">
            <w:pPr>
              <w:ind w:left="630" w:hanging="630"/>
              <w:rPr>
                <w:rFonts w:asciiTheme="minorHAnsi" w:hAnsiTheme="minorHAnsi" w:cstheme="minorHAnsi"/>
              </w:rPr>
            </w:pPr>
          </w:p>
        </w:tc>
      </w:tr>
    </w:tbl>
    <w:p w14:paraId="54B318B6" w14:textId="6B48D013" w:rsidR="00436896" w:rsidRPr="00DE2E12" w:rsidRDefault="00DE2E12" w:rsidP="00DE2E12">
      <w:pPr>
        <w:rPr>
          <w:rFonts w:ascii="Arial" w:hAnsi="Arial" w:cs="Arial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E40BC" wp14:editId="32558A7B">
                <wp:simplePos x="0" y="0"/>
                <wp:positionH relativeFrom="column">
                  <wp:posOffset>-188595</wp:posOffset>
                </wp:positionH>
                <wp:positionV relativeFrom="paragraph">
                  <wp:posOffset>8024495</wp:posOffset>
                </wp:positionV>
                <wp:extent cx="2794635" cy="1028065"/>
                <wp:effectExtent l="0" t="0" r="12065" b="635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58BBEDAA" w14:textId="77777777" w:rsidR="00DE2E12" w:rsidRPr="006E6F0C" w:rsidRDefault="00DE2E12" w:rsidP="00DE2E12">
                            <w:pPr>
                              <w:pStyle w:val="Accenture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E6F0C">
                              <w:rPr>
                                <w:color w:val="FFFFFF" w:themeColor="background1"/>
                                <w:sz w:val="20"/>
                              </w:rPr>
                              <w:t>Copyright © 20</w:t>
                            </w:r>
                            <w:r w:rsidR="000B250C">
                              <w:rPr>
                                <w:color w:val="FFFFFF" w:themeColor="background1"/>
                                <w:sz w:val="20"/>
                              </w:rPr>
                              <w:t>20</w:t>
                            </w:r>
                            <w:r w:rsidRPr="006E6F0C">
                              <w:rPr>
                                <w:color w:val="FFFFFF" w:themeColor="background1"/>
                                <w:sz w:val="20"/>
                              </w:rPr>
                              <w:t xml:space="preserve"> Accenture</w:t>
                            </w:r>
                          </w:p>
                          <w:p w14:paraId="3C997151" w14:textId="77777777" w:rsidR="00DE2E12" w:rsidRPr="006E6F0C" w:rsidRDefault="00DE2E12" w:rsidP="00DE2E12">
                            <w:pPr>
                              <w:pStyle w:val="Accenture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E6F0C">
                              <w:rPr>
                                <w:color w:val="FFFFFF" w:themeColor="background1"/>
                                <w:sz w:val="20"/>
                              </w:rPr>
                              <w:t>All rights reserved.</w:t>
                            </w:r>
                          </w:p>
                          <w:p w14:paraId="659D131B" w14:textId="77777777" w:rsidR="00DE2E12" w:rsidRPr="006E6F0C" w:rsidRDefault="00DE2E12" w:rsidP="00DE2E12">
                            <w:pPr>
                              <w:pStyle w:val="Accenture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F2D51D" w14:textId="77777777" w:rsidR="00DE2E12" w:rsidRPr="006E6F0C" w:rsidRDefault="00DE2E12" w:rsidP="00DE2E12">
                            <w:pPr>
                              <w:pStyle w:val="Accenture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E6F0C">
                              <w:rPr>
                                <w:color w:val="FFFFFF" w:themeColor="background1"/>
                                <w:sz w:val="20"/>
                              </w:rPr>
                              <w:t xml:space="preserve">Accenture and its logo are </w:t>
                            </w:r>
                            <w:r w:rsidRPr="006E6F0C">
                              <w:rPr>
                                <w:color w:val="FFFFFF" w:themeColor="background1"/>
                                <w:sz w:val="20"/>
                              </w:rPr>
                              <w:br/>
                              <w:t>trademarks of Accenture.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E40BC" id="Text Box 27" o:spid="_x0000_s1029" type="#_x0000_t202" style="position:absolute;margin-left:-14.85pt;margin-top:631.85pt;width:220.05pt;height:8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" filled="f" stroked="f">
                <v:textbox inset="0,0,0,0">
                  <w:txbxContent>
                    <w:p w14:paraId="58BBEDAA" w14:textId="77777777" w:rsidR="00DE2E12" w:rsidRPr="006E6F0C" w:rsidRDefault="00DE2E12" w:rsidP="00DE2E12">
                      <w:pPr>
                        <w:pStyle w:val="Accenture"/>
                        <w:rPr>
                          <w:color w:val="FFFFFF" w:themeColor="background1"/>
                          <w:sz w:val="20"/>
                        </w:rPr>
                      </w:pPr>
                      <w:r w:rsidRPr="006E6F0C">
                        <w:rPr>
                          <w:color w:val="FFFFFF" w:themeColor="background1"/>
                          <w:sz w:val="20"/>
                        </w:rPr>
                        <w:t>Copyright © 20</w:t>
                      </w:r>
                      <w:r w:rsidR="000B250C">
                        <w:rPr>
                          <w:color w:val="FFFFFF" w:themeColor="background1"/>
                          <w:sz w:val="20"/>
                        </w:rPr>
                        <w:t>20</w:t>
                      </w:r>
                      <w:r w:rsidRPr="006E6F0C">
                        <w:rPr>
                          <w:color w:val="FFFFFF" w:themeColor="background1"/>
                          <w:sz w:val="20"/>
                        </w:rPr>
                        <w:t xml:space="preserve"> Accenture</w:t>
                      </w:r>
                    </w:p>
                    <w:p w14:paraId="3C997151" w14:textId="77777777" w:rsidR="00DE2E12" w:rsidRPr="006E6F0C" w:rsidRDefault="00DE2E12" w:rsidP="00DE2E12">
                      <w:pPr>
                        <w:pStyle w:val="Accenture"/>
                        <w:rPr>
                          <w:color w:val="FFFFFF" w:themeColor="background1"/>
                          <w:sz w:val="20"/>
                        </w:rPr>
                      </w:pPr>
                      <w:r w:rsidRPr="006E6F0C">
                        <w:rPr>
                          <w:color w:val="FFFFFF" w:themeColor="background1"/>
                          <w:sz w:val="20"/>
                        </w:rPr>
                        <w:t>All rights reserved.</w:t>
                      </w:r>
                    </w:p>
                    <w:p w14:paraId="659D131B" w14:textId="77777777" w:rsidR="00DE2E12" w:rsidRPr="006E6F0C" w:rsidRDefault="00DE2E12" w:rsidP="00DE2E12">
                      <w:pPr>
                        <w:pStyle w:val="Accenture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F2D51D" w14:textId="77777777" w:rsidR="00DE2E12" w:rsidRPr="006E6F0C" w:rsidRDefault="00DE2E12" w:rsidP="00DE2E12">
                      <w:pPr>
                        <w:pStyle w:val="Accenture"/>
                        <w:rPr>
                          <w:color w:val="FFFFFF" w:themeColor="background1"/>
                          <w:sz w:val="20"/>
                        </w:rPr>
                      </w:pPr>
                      <w:r w:rsidRPr="006E6F0C">
                        <w:rPr>
                          <w:color w:val="FFFFFF" w:themeColor="background1"/>
                          <w:sz w:val="20"/>
                        </w:rPr>
                        <w:t xml:space="preserve">Accenture and its logo are </w:t>
                      </w:r>
                      <w:r w:rsidRPr="006E6F0C">
                        <w:rPr>
                          <w:color w:val="FFFFFF" w:themeColor="background1"/>
                          <w:sz w:val="20"/>
                        </w:rPr>
                        <w:br/>
                        <w:t>trademarks of Accenture.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6896" w:rsidRPr="00DE2E12" w:rsidSect="008C185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4AE1F" w14:textId="77777777" w:rsidR="009157B9" w:rsidRDefault="009157B9" w:rsidP="008E3B86">
      <w:r>
        <w:separator/>
      </w:r>
    </w:p>
  </w:endnote>
  <w:endnote w:type="continuationSeparator" w:id="0">
    <w:p w14:paraId="79BDFBF1" w14:textId="77777777" w:rsidR="009157B9" w:rsidRDefault="009157B9" w:rsidP="008E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115F" w14:textId="77777777" w:rsidR="0029586E" w:rsidRDefault="00295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8EFB" w14:textId="77777777" w:rsidR="005120DA" w:rsidRDefault="005120DA">
    <w:pPr>
      <w:pStyle w:val="Footer"/>
    </w:pPr>
  </w:p>
  <w:p w14:paraId="2A7AFAE4" w14:textId="77777777" w:rsidR="005120DA" w:rsidRDefault="005120DA">
    <w:pPr>
      <w:pStyle w:val="Footer"/>
    </w:pPr>
    <w:r>
      <w:rPr>
        <w:rFonts w:ascii="Arial" w:hAnsi="Arial" w:cs="Arial"/>
        <w:sz w:val="20"/>
      </w:rPr>
      <w:t>Copyright</w:t>
    </w:r>
    <w:r w:rsidRPr="00386193">
      <w:rPr>
        <w:rFonts w:ascii="Arial" w:hAnsi="Arial" w:cs="Arial"/>
        <w:sz w:val="20"/>
      </w:rPr>
      <w:t xml:space="preserve"> © 20</w:t>
    </w:r>
    <w:r>
      <w:rPr>
        <w:rFonts w:ascii="Arial" w:hAnsi="Arial" w:cs="Arial"/>
        <w:sz w:val="20"/>
      </w:rPr>
      <w:t>20</w:t>
    </w:r>
    <w:r w:rsidRPr="00386193">
      <w:rPr>
        <w:rFonts w:ascii="Arial" w:hAnsi="Arial" w:cs="Arial"/>
        <w:sz w:val="20"/>
      </w:rPr>
      <w:t xml:space="preserve"> Accenture</w:t>
    </w:r>
    <w:r>
      <w:rPr>
        <w:rFonts w:ascii="Arial" w:hAnsi="Arial" w:cs="Arial"/>
        <w:sz w:val="20"/>
      </w:rPr>
      <w:t>.</w:t>
    </w:r>
    <w:r w:rsidRPr="00386193">
      <w:rPr>
        <w:rFonts w:ascii="Arial" w:hAnsi="Arial" w:cs="Arial"/>
        <w:sz w:val="20"/>
      </w:rPr>
      <w:t xml:space="preserve">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1CA2" w14:textId="77777777" w:rsidR="0029586E" w:rsidRDefault="0029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40DBD" w14:textId="77777777" w:rsidR="009157B9" w:rsidRDefault="009157B9" w:rsidP="008E3B86">
      <w:r>
        <w:separator/>
      </w:r>
    </w:p>
  </w:footnote>
  <w:footnote w:type="continuationSeparator" w:id="0">
    <w:p w14:paraId="081C7584" w14:textId="77777777" w:rsidR="009157B9" w:rsidRDefault="009157B9" w:rsidP="008E3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FA4F9" w14:textId="77777777" w:rsidR="0029586E" w:rsidRDefault="00295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CF67" w14:textId="77777777" w:rsidR="0029586E" w:rsidRDefault="00295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09E12" w14:textId="77777777" w:rsidR="0029586E" w:rsidRDefault="00295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16422E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9224B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85004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685E5D"/>
    <w:multiLevelType w:val="multilevel"/>
    <w:tmpl w:val="4BBE44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1602105425">
    <w:abstractNumId w:val="3"/>
  </w:num>
  <w:num w:numId="2" w16cid:durableId="2056200172">
    <w:abstractNumId w:val="2"/>
  </w:num>
  <w:num w:numId="3" w16cid:durableId="1035807335">
    <w:abstractNumId w:val="1"/>
  </w:num>
  <w:num w:numId="4" w16cid:durableId="1487283038">
    <w:abstractNumId w:val="0"/>
  </w:num>
  <w:num w:numId="5" w16cid:durableId="812411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F1"/>
    <w:rsid w:val="00030F5A"/>
    <w:rsid w:val="00064D1E"/>
    <w:rsid w:val="0006718F"/>
    <w:rsid w:val="00084931"/>
    <w:rsid w:val="000B15A0"/>
    <w:rsid w:val="000B23CA"/>
    <w:rsid w:val="000B250C"/>
    <w:rsid w:val="000E218E"/>
    <w:rsid w:val="0013458D"/>
    <w:rsid w:val="00134D7B"/>
    <w:rsid w:val="001354C6"/>
    <w:rsid w:val="001A0214"/>
    <w:rsid w:val="00237FF1"/>
    <w:rsid w:val="0029586E"/>
    <w:rsid w:val="00297151"/>
    <w:rsid w:val="002C20F9"/>
    <w:rsid w:val="002C7217"/>
    <w:rsid w:val="00313A4F"/>
    <w:rsid w:val="003158F9"/>
    <w:rsid w:val="003572A1"/>
    <w:rsid w:val="004067E0"/>
    <w:rsid w:val="00434FE9"/>
    <w:rsid w:val="00437EDA"/>
    <w:rsid w:val="004428E7"/>
    <w:rsid w:val="0046459B"/>
    <w:rsid w:val="004B571E"/>
    <w:rsid w:val="004F1E4A"/>
    <w:rsid w:val="00505E15"/>
    <w:rsid w:val="005108D2"/>
    <w:rsid w:val="005120DA"/>
    <w:rsid w:val="00521954"/>
    <w:rsid w:val="00524CC8"/>
    <w:rsid w:val="00551AC0"/>
    <w:rsid w:val="00565449"/>
    <w:rsid w:val="005A5020"/>
    <w:rsid w:val="005A7C31"/>
    <w:rsid w:val="005D3633"/>
    <w:rsid w:val="00610CBD"/>
    <w:rsid w:val="00611759"/>
    <w:rsid w:val="006321FB"/>
    <w:rsid w:val="006374DA"/>
    <w:rsid w:val="00656F65"/>
    <w:rsid w:val="0066217A"/>
    <w:rsid w:val="006D206B"/>
    <w:rsid w:val="0074329D"/>
    <w:rsid w:val="00756417"/>
    <w:rsid w:val="007E5BE9"/>
    <w:rsid w:val="007F6221"/>
    <w:rsid w:val="00807F3B"/>
    <w:rsid w:val="008208DD"/>
    <w:rsid w:val="008879E9"/>
    <w:rsid w:val="008A3F83"/>
    <w:rsid w:val="008C1857"/>
    <w:rsid w:val="008D0CD1"/>
    <w:rsid w:val="008D6732"/>
    <w:rsid w:val="008E3B86"/>
    <w:rsid w:val="008F7A28"/>
    <w:rsid w:val="009157B9"/>
    <w:rsid w:val="00924B64"/>
    <w:rsid w:val="009568E2"/>
    <w:rsid w:val="00AA31DF"/>
    <w:rsid w:val="00AB0513"/>
    <w:rsid w:val="00AE10DF"/>
    <w:rsid w:val="00AF44E6"/>
    <w:rsid w:val="00B4672C"/>
    <w:rsid w:val="00BD2CD0"/>
    <w:rsid w:val="00C353B7"/>
    <w:rsid w:val="00CD3E56"/>
    <w:rsid w:val="00D0199E"/>
    <w:rsid w:val="00D36412"/>
    <w:rsid w:val="00DE2E12"/>
    <w:rsid w:val="00DE323F"/>
    <w:rsid w:val="00DE501F"/>
    <w:rsid w:val="00E37A23"/>
    <w:rsid w:val="00E7713D"/>
    <w:rsid w:val="00EB4618"/>
    <w:rsid w:val="00EF6235"/>
    <w:rsid w:val="00F0729A"/>
    <w:rsid w:val="00F668AF"/>
    <w:rsid w:val="00F746D3"/>
    <w:rsid w:val="00F92B05"/>
    <w:rsid w:val="00F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2E73C"/>
  <w15:chartTrackingRefBased/>
  <w15:docId w15:val="{85769C5A-F2DF-45CC-99FF-1C9D12A5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DE2E12"/>
    <w:pPr>
      <w:keepNext/>
      <w:keepLines/>
      <w:pageBreakBefore/>
      <w:numPr>
        <w:numId w:val="1"/>
      </w:numPr>
      <w:tabs>
        <w:tab w:val="clear" w:pos="432"/>
        <w:tab w:val="left" w:pos="1134"/>
      </w:tabs>
      <w:spacing w:after="240"/>
      <w:outlineLvl w:val="0"/>
    </w:pPr>
    <w:rPr>
      <w:rFonts w:ascii="Arial" w:eastAsia="Times New Roman" w:hAnsi="Arial" w:cs="Times New Roman"/>
      <w:b/>
      <w:color w:val="A100FF"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C5F97"/>
    <w:pPr>
      <w:keepNext/>
      <w:numPr>
        <w:ilvl w:val="1"/>
        <w:numId w:val="1"/>
      </w:numPr>
      <w:suppressLineNumbers/>
      <w:shd w:val="clear" w:color="auto" w:fill="FFFFFF"/>
      <w:tabs>
        <w:tab w:val="clear" w:pos="756"/>
        <w:tab w:val="num" w:pos="576"/>
      </w:tabs>
      <w:spacing w:before="240" w:after="240" w:line="360" w:lineRule="auto"/>
      <w:ind w:left="576"/>
      <w:outlineLvl w:val="1"/>
    </w:pPr>
    <w:rPr>
      <w:rFonts w:ascii="Arial" w:eastAsia="Times New Roman" w:hAnsi="Arial" w:cs="Times New Roman"/>
      <w:b/>
      <w:i/>
      <w:szCs w:val="20"/>
    </w:rPr>
  </w:style>
  <w:style w:type="paragraph" w:styleId="Heading3">
    <w:name w:val="heading 3"/>
    <w:basedOn w:val="Heading2"/>
    <w:next w:val="Normal"/>
    <w:link w:val="Heading3Char"/>
    <w:autoRedefine/>
    <w:qFormat/>
    <w:rsid w:val="00FC5F97"/>
    <w:pPr>
      <w:keepLines/>
      <w:numPr>
        <w:ilvl w:val="2"/>
      </w:numPr>
      <w:suppressLineNumbers w:val="0"/>
      <w:shd w:val="clear" w:color="auto" w:fill="auto"/>
      <w:tabs>
        <w:tab w:val="clear" w:pos="720"/>
        <w:tab w:val="left" w:pos="1134"/>
      </w:tabs>
      <w:spacing w:after="120" w:line="240" w:lineRule="auto"/>
      <w:outlineLvl w:val="2"/>
    </w:pPr>
    <w:rPr>
      <w:rFonts w:cs="Arial"/>
      <w:b w:val="0"/>
      <w:color w:val="00B9FF"/>
    </w:rPr>
  </w:style>
  <w:style w:type="paragraph" w:styleId="Heading4">
    <w:name w:val="heading 4"/>
    <w:basedOn w:val="Normal"/>
    <w:next w:val="Normal"/>
    <w:link w:val="Heading4Char"/>
    <w:qFormat/>
    <w:rsid w:val="008C1857"/>
    <w:pPr>
      <w:keepNext/>
      <w:numPr>
        <w:ilvl w:val="3"/>
        <w:numId w:val="1"/>
      </w:numPr>
      <w:spacing w:before="240" w:after="240" w:line="360" w:lineRule="auto"/>
      <w:ind w:left="862" w:hanging="862"/>
      <w:outlineLvl w:val="3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Heading5">
    <w:name w:val="heading 5"/>
    <w:basedOn w:val="Normal"/>
    <w:next w:val="NormalIndent"/>
    <w:link w:val="Heading5Char"/>
    <w:qFormat/>
    <w:rsid w:val="008C1857"/>
    <w:pPr>
      <w:numPr>
        <w:ilvl w:val="4"/>
        <w:numId w:val="1"/>
      </w:numPr>
      <w:suppressLineNumbers/>
      <w:spacing w:after="120" w:line="36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8C1857"/>
    <w:pPr>
      <w:numPr>
        <w:ilvl w:val="5"/>
        <w:numId w:val="1"/>
      </w:numPr>
      <w:suppressLineNumbers/>
      <w:spacing w:after="120" w:line="360" w:lineRule="auto"/>
      <w:outlineLvl w:val="5"/>
    </w:pPr>
    <w:rPr>
      <w:rFonts w:ascii="Arial" w:eastAsia="Times New Roman" w:hAnsi="Arial" w:cs="Times New Roman"/>
      <w:sz w:val="18"/>
      <w:szCs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8C1857"/>
    <w:pPr>
      <w:numPr>
        <w:ilvl w:val="6"/>
        <w:numId w:val="1"/>
      </w:numPr>
      <w:suppressLineNumbers/>
      <w:spacing w:after="120" w:line="360" w:lineRule="auto"/>
      <w:outlineLvl w:val="6"/>
    </w:pPr>
    <w:rPr>
      <w:rFonts w:ascii="Arial" w:eastAsia="Times New Roman" w:hAnsi="Arial" w:cs="Times New Roman"/>
      <w:i/>
      <w:sz w:val="18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8C1857"/>
    <w:pPr>
      <w:numPr>
        <w:ilvl w:val="7"/>
        <w:numId w:val="1"/>
      </w:numPr>
      <w:suppressLineNumbers/>
      <w:spacing w:after="120" w:line="360" w:lineRule="auto"/>
      <w:outlineLvl w:val="7"/>
    </w:pPr>
    <w:rPr>
      <w:rFonts w:ascii="Arial" w:eastAsia="Times New Roman" w:hAnsi="Arial" w:cs="Times New Roman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8C1857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E12"/>
    <w:rPr>
      <w:rFonts w:ascii="Arial" w:eastAsia="Times New Roman" w:hAnsi="Arial" w:cs="Times New Roman"/>
      <w:b/>
      <w:color w:val="A100FF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C5F97"/>
    <w:rPr>
      <w:rFonts w:ascii="Arial" w:eastAsia="Times New Roman" w:hAnsi="Arial" w:cs="Times New Roman"/>
      <w:b/>
      <w:i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rsid w:val="00FC5F97"/>
    <w:rPr>
      <w:rFonts w:ascii="Arial" w:eastAsia="Times New Roman" w:hAnsi="Arial" w:cs="Arial"/>
      <w:i/>
      <w:color w:val="00B9F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C1857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C1857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C1857"/>
    <w:rPr>
      <w:rFonts w:ascii="Arial" w:eastAsia="Times New Roman" w:hAnsi="Arial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8C1857"/>
    <w:rPr>
      <w:rFonts w:ascii="Arial" w:eastAsia="Times New Roman" w:hAnsi="Arial" w:cs="Times New Roman"/>
      <w:i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8C1857"/>
    <w:rPr>
      <w:rFonts w:ascii="Arial" w:eastAsia="Times New Roman" w:hAnsi="Arial" w:cs="Times New Roman"/>
      <w:i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8C1857"/>
    <w:rPr>
      <w:rFonts w:ascii="Arial" w:eastAsia="Times New Roman" w:hAnsi="Arial" w:cs="Times New Roman"/>
      <w:b/>
      <w:i/>
      <w:sz w:val="18"/>
      <w:szCs w:val="20"/>
    </w:rPr>
  </w:style>
  <w:style w:type="character" w:styleId="Hyperlink">
    <w:name w:val="Hyperlink"/>
    <w:basedOn w:val="DefaultParagraphFont"/>
    <w:uiPriority w:val="99"/>
    <w:rsid w:val="008C18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uiPriority w:val="39"/>
    <w:rsid w:val="008C1857"/>
    <w:pPr>
      <w:spacing w:after="120"/>
    </w:pPr>
    <w:rPr>
      <w:rFonts w:ascii="Arial" w:eastAsia="Times New Roman" w:hAnsi="Arial" w:cs="Times New Roman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8C1857"/>
    <w:pPr>
      <w:spacing w:after="120"/>
    </w:pPr>
    <w:rPr>
      <w:rFonts w:ascii="Arial" w:eastAsia="Times New Roman" w:hAnsi="Arial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C1857"/>
    <w:pPr>
      <w:spacing w:after="120"/>
      <w:ind w:left="482"/>
    </w:pPr>
    <w:rPr>
      <w:rFonts w:ascii="Arial" w:eastAsia="Times New Roman" w:hAnsi="Arial" w:cs="Times New Roman"/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rsid w:val="008C1857"/>
    <w:pPr>
      <w:ind w:left="720"/>
    </w:pPr>
  </w:style>
  <w:style w:type="paragraph" w:styleId="ListBullet">
    <w:name w:val="List Bullet"/>
    <w:basedOn w:val="Normal"/>
    <w:uiPriority w:val="3"/>
    <w:qFormat/>
    <w:rsid w:val="00DE2E12"/>
    <w:pPr>
      <w:numPr>
        <w:numId w:val="2"/>
      </w:numPr>
      <w:spacing w:after="60"/>
    </w:pPr>
    <w:rPr>
      <w:rFonts w:ascii="Arial" w:eastAsia="Times New Roman" w:hAnsi="Arial" w:cs="Times New Roman"/>
      <w:sz w:val="22"/>
      <w:szCs w:val="22"/>
    </w:rPr>
  </w:style>
  <w:style w:type="paragraph" w:styleId="ListBullet2">
    <w:name w:val="List Bullet 2"/>
    <w:basedOn w:val="Normal"/>
    <w:uiPriority w:val="99"/>
    <w:semiHidden/>
    <w:unhideWhenUsed/>
    <w:rsid w:val="00DE2E12"/>
    <w:pPr>
      <w:numPr>
        <w:numId w:val="3"/>
      </w:numPr>
      <w:contextualSpacing/>
    </w:pPr>
    <w:rPr>
      <w:rFonts w:ascii="Cambria" w:eastAsia="Cambria" w:hAnsi="Cambria" w:cs="Times New Roman"/>
    </w:rPr>
  </w:style>
  <w:style w:type="paragraph" w:styleId="ListBullet3">
    <w:name w:val="List Bullet 3"/>
    <w:basedOn w:val="Normal"/>
    <w:uiPriority w:val="99"/>
    <w:semiHidden/>
    <w:unhideWhenUsed/>
    <w:rsid w:val="00DE2E12"/>
    <w:pPr>
      <w:numPr>
        <w:numId w:val="4"/>
      </w:numPr>
      <w:contextualSpacing/>
    </w:pPr>
    <w:rPr>
      <w:rFonts w:ascii="Cambria" w:eastAsia="Cambria" w:hAnsi="Cambria" w:cs="Times New Roman"/>
    </w:rPr>
  </w:style>
  <w:style w:type="paragraph" w:customStyle="1" w:styleId="Accenture">
    <w:name w:val="Accenture"/>
    <w:basedOn w:val="Normal"/>
    <w:qFormat/>
    <w:rsid w:val="00DE2E12"/>
    <w:pPr>
      <w:ind w:right="1189"/>
    </w:pPr>
    <w:rPr>
      <w:rFonts w:ascii="Arial" w:eastAsia="Cambria" w:hAnsi="Arial" w:cs="Times New Roman"/>
    </w:rPr>
  </w:style>
  <w:style w:type="table" w:styleId="TableGrid">
    <w:name w:val="Table Grid"/>
    <w:basedOn w:val="TableNormal"/>
    <w:uiPriority w:val="39"/>
    <w:rsid w:val="00DE2E12"/>
    <w:rPr>
      <w:rFonts w:ascii="Cambria" w:eastAsia="Cambria" w:hAnsi="Cambria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3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B86"/>
  </w:style>
  <w:style w:type="paragraph" w:styleId="Footer">
    <w:name w:val="footer"/>
    <w:basedOn w:val="Normal"/>
    <w:link w:val="FooterChar"/>
    <w:uiPriority w:val="99"/>
    <w:unhideWhenUsed/>
    <w:rsid w:val="008E3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B86"/>
  </w:style>
  <w:style w:type="paragraph" w:styleId="Title">
    <w:name w:val="Title"/>
    <w:basedOn w:val="Normal"/>
    <w:next w:val="Normal"/>
    <w:link w:val="TitleChar"/>
    <w:uiPriority w:val="10"/>
    <w:qFormat/>
    <w:rsid w:val="008E3B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KMCoEText">
    <w:name w:val="LKM_CoE_Text"/>
    <w:basedOn w:val="Normal"/>
    <w:link w:val="LKMCoETextChar"/>
    <w:qFormat/>
    <w:rsid w:val="00134D7B"/>
    <w:rPr>
      <w:rFonts w:ascii="Arial" w:hAnsi="Arial" w:cs="Arial"/>
      <w:color w:val="8D8D8D" w:themeColor="text2" w:themeShade="BF"/>
      <w:sz w:val="20"/>
      <w:szCs w:val="22"/>
    </w:rPr>
  </w:style>
  <w:style w:type="character" w:customStyle="1" w:styleId="LKMCoETextChar">
    <w:name w:val="LKM_CoE_Text Char"/>
    <w:basedOn w:val="DefaultParagraphFont"/>
    <w:link w:val="LKMCoEText"/>
    <w:rsid w:val="00134D7B"/>
    <w:rPr>
      <w:rFonts w:ascii="Arial" w:hAnsi="Arial" w:cs="Arial"/>
      <w:color w:val="8D8D8D" w:themeColor="text2" w:themeShade="BF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laxy.ansible.com/home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nu.k.kallimakula\Downloads\LKM_CoE_CD_HandsonWorkbook_CourseName_Template.dotx" TargetMode="External"/></Relationships>
</file>

<file path=word/theme/theme1.xml><?xml version="1.0" encoding="utf-8"?>
<a:theme xmlns:a="http://schemas.openxmlformats.org/drawingml/2006/main" name="Office Theme">
  <a:themeElements>
    <a:clrScheme name="Accenture_Core_Palette">
      <a:dk1>
        <a:srgbClr val="000000"/>
      </a:dk1>
      <a:lt1>
        <a:srgbClr val="FFFFFF"/>
      </a:lt1>
      <a:dk2>
        <a:srgbClr val="BDBDBD"/>
      </a:dk2>
      <a:lt2>
        <a:srgbClr val="969696"/>
      </a:lt2>
      <a:accent1>
        <a:srgbClr val="A000FF"/>
      </a:accent1>
      <a:accent2>
        <a:srgbClr val="7400C0"/>
      </a:accent2>
      <a:accent3>
        <a:srgbClr val="450073"/>
      </a:accent3>
      <a:accent4>
        <a:srgbClr val="00BAFF"/>
      </a:accent4>
      <a:accent5>
        <a:srgbClr val="008EFF"/>
      </a:accent5>
      <a:accent6>
        <a:srgbClr val="004CFF"/>
      </a:accent6>
      <a:hlink>
        <a:srgbClr val="7400C0"/>
      </a:hlink>
      <a:folHlink>
        <a:srgbClr val="45007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5C924767F4848A2B436DDE9C86F6F" ma:contentTypeVersion="11" ma:contentTypeDescription="Create a new document." ma:contentTypeScope="" ma:versionID="9eea261b1479afe87e6ff7c21fe82b92">
  <xsd:schema xmlns:xsd="http://www.w3.org/2001/XMLSchema" xmlns:xs="http://www.w3.org/2001/XMLSchema" xmlns:p="http://schemas.microsoft.com/office/2006/metadata/properties" xmlns:ns2="689d3372-e5f5-4dde-8b41-ae89fb46f502" xmlns:ns3="07903016-4f2b-4030-9f6b-e99d19afb5d6" targetNamespace="http://schemas.microsoft.com/office/2006/metadata/properties" ma:root="true" ma:fieldsID="905ddc1839dcadc017c0709ebea5387c" ns2:_="" ns3:_="">
    <xsd:import namespace="689d3372-e5f5-4dde-8b41-ae89fb46f502"/>
    <xsd:import namespace="07903016-4f2b-4030-9f6b-e99d19afb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d3372-e5f5-4dde-8b41-ae89fb46f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03016-4f2b-4030-9f6b-e99d19afb5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E7A78-F5E7-4EC1-82D1-DE416D3A0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9E04C-71A6-4329-A56E-3C7A692AC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830AF9-B76B-40E0-9EC1-449364592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d3372-e5f5-4dde-8b41-ae89fb46f502"/>
    <ds:schemaRef ds:uri="07903016-4f2b-4030-9f6b-e99d19afb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LKM_CoE_CD_HandsonWorkbook_CourseName_Template</Template>
  <TotalTime>93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Kallimakula, Vishnu K.</dc:creator>
  <cp:keywords/>
  <dc:description/>
  <cp:lastModifiedBy>Kallimakula, Vishnu K.</cp:lastModifiedBy>
  <cp:revision>75</cp:revision>
  <dcterms:created xsi:type="dcterms:W3CDTF">2020-08-10T12:13:00Z</dcterms:created>
  <dcterms:modified xsi:type="dcterms:W3CDTF">2022-10-06T12:08:00Z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0x010100F5C5C924767F4848A2B436DDE9C86F6F</vt:lpwstr>
  </property>
</Properties>
</file>